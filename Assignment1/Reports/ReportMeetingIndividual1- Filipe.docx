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E03EA" w14:textId="63AAE528" w:rsidR="00A14568" w:rsidRDefault="008F182F">
      <w:pPr>
        <w:pStyle w:val="Title"/>
      </w:pPr>
      <w:r>
        <w:t xml:space="preserve">Individual </w:t>
      </w:r>
      <w:bookmarkStart w:id="0" w:name="_GoBack"/>
      <w:bookmarkEnd w:id="0"/>
      <w:r w:rsidR="00DC66C3">
        <w:t>PROJECT STATUS REPORT</w:t>
      </w:r>
    </w:p>
    <w:p w14:paraId="5EE8F94E" w14:textId="77777777" w:rsidR="00A14568" w:rsidRDefault="00DC66C3">
      <w:pPr>
        <w:pStyle w:val="ttulo1"/>
      </w:pPr>
      <w:r>
        <w:t>pROJECT DATA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2719"/>
        <w:gridCol w:w="3626"/>
        <w:gridCol w:w="3618"/>
      </w:tblGrid>
      <w:tr w:rsidR="006A0250" w14:paraId="684D37CA" w14:textId="77777777" w:rsidTr="00A14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14:paraId="2AB10240" w14:textId="77777777" w:rsidR="00A14568" w:rsidRDefault="00DC66C3" w:rsidP="00DC66C3">
            <w:r>
              <w:t>rEPORT DATE</w:t>
            </w:r>
          </w:p>
        </w:tc>
        <w:tc>
          <w:tcPr>
            <w:tcW w:w="3664" w:type="dxa"/>
          </w:tcPr>
          <w:p w14:paraId="63B00DB7" w14:textId="77777777" w:rsidR="00A14568" w:rsidRDefault="00DC66C3">
            <w:r>
              <w:t>MAIN FOCUS</w:t>
            </w:r>
          </w:p>
        </w:tc>
        <w:tc>
          <w:tcPr>
            <w:tcW w:w="3667" w:type="dxa"/>
          </w:tcPr>
          <w:p w14:paraId="740B15B8" w14:textId="77777777" w:rsidR="00A14568" w:rsidRDefault="00DC66C3">
            <w:r>
              <w:t>made by</w:t>
            </w:r>
          </w:p>
        </w:tc>
      </w:tr>
      <w:tr w:rsidR="006A0250" w14:paraId="4D830126" w14:textId="77777777" w:rsidTr="00A14568">
        <w:tc>
          <w:tcPr>
            <w:tcW w:w="2749" w:type="dxa"/>
          </w:tcPr>
          <w:p w14:paraId="75623BA3" w14:textId="48D12107" w:rsidR="00A14568" w:rsidRDefault="00EF7DF3" w:rsidP="00EF7DF3">
            <w:r>
              <w:t xml:space="preserve">February 17 </w:t>
            </w:r>
            <w:r w:rsidR="00FD2123">
              <w:t>2016</w:t>
            </w:r>
          </w:p>
        </w:tc>
        <w:tc>
          <w:tcPr>
            <w:tcW w:w="3664" w:type="dxa"/>
          </w:tcPr>
          <w:p w14:paraId="7F771CF9" w14:textId="2E8D5FDA" w:rsidR="00A14568" w:rsidRDefault="008F182F" w:rsidP="006A0250">
            <w:r>
              <w:t>Design on paper how the payments will</w:t>
            </w:r>
            <w:r w:rsidR="00EF7DF3">
              <w:t xml:space="preserve"> function</w:t>
            </w:r>
          </w:p>
          <w:p w14:paraId="5496D4B3" w14:textId="75A68A87" w:rsidR="00EF7DF3" w:rsidRPr="00ED0BA5" w:rsidRDefault="008F182F" w:rsidP="006A0250">
            <w:r>
              <w:t xml:space="preserve">Decide </w:t>
            </w:r>
            <w:r w:rsidR="00EF7DF3">
              <w:t xml:space="preserve">the programming </w:t>
            </w:r>
            <w:r>
              <w:t>language</w:t>
            </w:r>
          </w:p>
        </w:tc>
        <w:tc>
          <w:tcPr>
            <w:tcW w:w="3667" w:type="dxa"/>
          </w:tcPr>
          <w:p w14:paraId="396AB3DD" w14:textId="76103C28" w:rsidR="00A14568" w:rsidRDefault="00B8710C">
            <w:r>
              <w:t>Filipe Neves</w:t>
            </w:r>
          </w:p>
        </w:tc>
      </w:tr>
    </w:tbl>
    <w:p w14:paraId="35CFDCCE" w14:textId="73428B29" w:rsidR="00A14568" w:rsidRDefault="00ED0BA5">
      <w:pPr>
        <w:pStyle w:val="ttulo1"/>
      </w:pPr>
      <w:r>
        <w:t>DeSCRIPTION OF THE MEETING</w:t>
      </w:r>
    </w:p>
    <w:p w14:paraId="5ABAE585" w14:textId="709D8547" w:rsidR="00EF7DF3" w:rsidRDefault="00EF7DF3">
      <w:r>
        <w:t>At this stage of the team project, after ad</w:t>
      </w:r>
      <w:r w:rsidR="008F182F">
        <w:t>vis</w:t>
      </w:r>
      <w:r>
        <w:t>es from my team colleagues we have decided that I would be using Java programming language to do ‘payments’</w:t>
      </w:r>
    </w:p>
    <w:p w14:paraId="29F7FDF6" w14:textId="4BBF00B4" w:rsidR="00ED0BA5" w:rsidRDefault="00EF7DF3">
      <w:r>
        <w:t>Started to write on papers which classes to use.</w:t>
      </w:r>
    </w:p>
    <w:p w14:paraId="5179ACB3" w14:textId="77777777" w:rsidR="00A14568" w:rsidRPr="00864596" w:rsidRDefault="00DC66C3">
      <w:pPr>
        <w:pStyle w:val="ttulo1"/>
      </w:pPr>
      <w:r>
        <w:t>general project vision</w:t>
      </w:r>
    </w:p>
    <w:tbl>
      <w:tblPr>
        <w:tblStyle w:val="Tabeladorelatriodestatus"/>
        <w:tblW w:w="5000" w:type="pct"/>
        <w:tblLayout w:type="fixed"/>
        <w:tblLook w:val="04A0" w:firstRow="1" w:lastRow="0" w:firstColumn="1" w:lastColumn="0" w:noHBand="0" w:noVBand="1"/>
      </w:tblPr>
      <w:tblGrid>
        <w:gridCol w:w="2181"/>
        <w:gridCol w:w="307"/>
        <w:gridCol w:w="1269"/>
        <w:gridCol w:w="10"/>
        <w:gridCol w:w="1475"/>
        <w:gridCol w:w="558"/>
        <w:gridCol w:w="1447"/>
        <w:gridCol w:w="253"/>
        <w:gridCol w:w="2160"/>
        <w:gridCol w:w="303"/>
      </w:tblGrid>
      <w:tr w:rsidR="00864596" w14:paraId="66472875" w14:textId="77777777" w:rsidTr="00ED0BA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52" w:type="pct"/>
        </w:trPr>
        <w:tc>
          <w:tcPr>
            <w:tcW w:w="1095" w:type="pct"/>
          </w:tcPr>
          <w:p w14:paraId="43E32ECA" w14:textId="77777777" w:rsidR="00A14568" w:rsidRDefault="00DC66C3">
            <w:r>
              <w:t>Task</w:t>
            </w:r>
          </w:p>
        </w:tc>
        <w:tc>
          <w:tcPr>
            <w:tcW w:w="791" w:type="pct"/>
            <w:gridSpan w:val="2"/>
          </w:tcPr>
          <w:p w14:paraId="7D86CB1A" w14:textId="77777777" w:rsidR="00A14568" w:rsidRDefault="0009217F" w:rsidP="00864596">
            <w:r>
              <w:t xml:space="preserve">% </w:t>
            </w:r>
            <w:r w:rsidR="00864596">
              <w:t>concluded</w:t>
            </w:r>
          </w:p>
        </w:tc>
        <w:tc>
          <w:tcPr>
            <w:tcW w:w="1025" w:type="pct"/>
            <w:gridSpan w:val="3"/>
          </w:tcPr>
          <w:p w14:paraId="372AAED7" w14:textId="77777777" w:rsidR="00A14568" w:rsidRDefault="00DC66C3" w:rsidP="00DC66C3">
            <w:r>
              <w:t>expect finish date</w:t>
            </w:r>
          </w:p>
        </w:tc>
        <w:tc>
          <w:tcPr>
            <w:tcW w:w="726" w:type="pct"/>
          </w:tcPr>
          <w:p w14:paraId="7B823476" w14:textId="77777777" w:rsidR="00A14568" w:rsidRDefault="00DC66C3">
            <w:r>
              <w:t>responsable</w:t>
            </w:r>
          </w:p>
        </w:tc>
        <w:tc>
          <w:tcPr>
            <w:tcW w:w="1211" w:type="pct"/>
            <w:gridSpan w:val="2"/>
          </w:tcPr>
          <w:p w14:paraId="4D238236" w14:textId="77777777" w:rsidR="00A14568" w:rsidRDefault="00DC66C3">
            <w:r>
              <w:t>Extras</w:t>
            </w:r>
          </w:p>
        </w:tc>
      </w:tr>
      <w:tr w:rsidR="00A14568" w14:paraId="10A0507F" w14:textId="77777777" w:rsidTr="00ED0BA5">
        <w:trPr>
          <w:gridAfter w:val="1"/>
          <w:wAfter w:w="152" w:type="pct"/>
        </w:trPr>
        <w:tc>
          <w:tcPr>
            <w:tcW w:w="1095" w:type="pct"/>
          </w:tcPr>
          <w:p w14:paraId="52E7FE59" w14:textId="1260803F" w:rsidR="00864596" w:rsidRPr="00864596" w:rsidRDefault="00EF7DF3">
            <w:pPr>
              <w:rPr>
                <w:u w:val="single"/>
              </w:rPr>
            </w:pPr>
            <w:r>
              <w:t xml:space="preserve">Java Programming </w:t>
            </w:r>
          </w:p>
        </w:tc>
        <w:tc>
          <w:tcPr>
            <w:tcW w:w="796" w:type="pct"/>
            <w:gridSpan w:val="3"/>
          </w:tcPr>
          <w:p w14:paraId="2915811D" w14:textId="46631083" w:rsidR="00A14568" w:rsidRDefault="00EF7DF3">
            <w:r>
              <w:t>10%</w:t>
            </w:r>
          </w:p>
        </w:tc>
        <w:tc>
          <w:tcPr>
            <w:tcW w:w="1020" w:type="pct"/>
            <w:gridSpan w:val="2"/>
          </w:tcPr>
          <w:p w14:paraId="3906F4C6" w14:textId="7AFD1065" w:rsidR="00A14568" w:rsidRDefault="00ED0BA5">
            <w:r>
              <w:t>-</w:t>
            </w:r>
          </w:p>
        </w:tc>
        <w:tc>
          <w:tcPr>
            <w:tcW w:w="726" w:type="pct"/>
          </w:tcPr>
          <w:p w14:paraId="5AE93575" w14:textId="26CD05EA" w:rsidR="00A14568" w:rsidRDefault="00EF7DF3">
            <w:r>
              <w:t>Filipe Neves</w:t>
            </w:r>
          </w:p>
        </w:tc>
        <w:tc>
          <w:tcPr>
            <w:tcW w:w="1211" w:type="pct"/>
            <w:gridSpan w:val="2"/>
          </w:tcPr>
          <w:p w14:paraId="3FB4A810" w14:textId="38D3ACC7" w:rsidR="00A14568" w:rsidRDefault="00ED0BA5">
            <w:r>
              <w:t>-</w:t>
            </w:r>
          </w:p>
        </w:tc>
      </w:tr>
      <w:tr w:rsidR="007C77C5" w14:paraId="5924457F" w14:textId="77777777" w:rsidTr="00ED0BA5">
        <w:trPr>
          <w:gridAfter w:val="1"/>
          <w:wAfter w:w="152" w:type="pct"/>
        </w:trPr>
        <w:tc>
          <w:tcPr>
            <w:tcW w:w="1095" w:type="pct"/>
          </w:tcPr>
          <w:p w14:paraId="13FA0B58" w14:textId="49C76828" w:rsidR="007C77C5" w:rsidRDefault="00EF7DF3">
            <w:r>
              <w:t xml:space="preserve">Designed the payment structure </w:t>
            </w:r>
          </w:p>
        </w:tc>
        <w:tc>
          <w:tcPr>
            <w:tcW w:w="796" w:type="pct"/>
            <w:gridSpan w:val="3"/>
          </w:tcPr>
          <w:p w14:paraId="7A91E956" w14:textId="7D5FDA81" w:rsidR="007C77C5" w:rsidRDefault="00EF7DF3">
            <w:r>
              <w:t>10</w:t>
            </w:r>
            <w:r w:rsidR="007C77C5">
              <w:t>%</w:t>
            </w:r>
          </w:p>
        </w:tc>
        <w:tc>
          <w:tcPr>
            <w:tcW w:w="1020" w:type="pct"/>
            <w:gridSpan w:val="2"/>
          </w:tcPr>
          <w:p w14:paraId="4AB17530" w14:textId="55330A31" w:rsidR="007C77C5" w:rsidRDefault="00EF7DF3">
            <w:r>
              <w:t>18</w:t>
            </w:r>
            <w:r w:rsidR="007C77C5">
              <w:t>/02/2016</w:t>
            </w:r>
          </w:p>
        </w:tc>
        <w:tc>
          <w:tcPr>
            <w:tcW w:w="726" w:type="pct"/>
          </w:tcPr>
          <w:p w14:paraId="14E9907A" w14:textId="2A252A3A" w:rsidR="007C77C5" w:rsidRDefault="00EF7DF3">
            <w:r>
              <w:t>Filipe Neves</w:t>
            </w:r>
          </w:p>
        </w:tc>
        <w:tc>
          <w:tcPr>
            <w:tcW w:w="1211" w:type="pct"/>
            <w:gridSpan w:val="2"/>
          </w:tcPr>
          <w:p w14:paraId="5F584A39" w14:textId="5E835FB1" w:rsidR="007C77C5" w:rsidRDefault="007C77C5">
            <w:r>
              <w:t>-</w:t>
            </w:r>
          </w:p>
        </w:tc>
      </w:tr>
      <w:tr w:rsidR="00A14568" w14:paraId="125199FC" w14:textId="77777777" w:rsidTr="00ED0BA5">
        <w:trPr>
          <w:gridAfter w:val="1"/>
          <w:wAfter w:w="152" w:type="pct"/>
        </w:trPr>
        <w:tc>
          <w:tcPr>
            <w:tcW w:w="1095" w:type="pct"/>
          </w:tcPr>
          <w:p w14:paraId="713CD414" w14:textId="7C3398F9" w:rsidR="00A14568" w:rsidRDefault="00EF7DF3" w:rsidP="007C77C5">
            <w:r>
              <w:t>Creation of classes</w:t>
            </w:r>
          </w:p>
        </w:tc>
        <w:tc>
          <w:tcPr>
            <w:tcW w:w="796" w:type="pct"/>
            <w:gridSpan w:val="3"/>
          </w:tcPr>
          <w:p w14:paraId="45A0E918" w14:textId="746A0DB6" w:rsidR="00A14568" w:rsidRDefault="00EF7DF3">
            <w:r>
              <w:t>40</w:t>
            </w:r>
            <w:r w:rsidR="007C77C5">
              <w:t>%</w:t>
            </w:r>
          </w:p>
        </w:tc>
        <w:tc>
          <w:tcPr>
            <w:tcW w:w="1020" w:type="pct"/>
            <w:gridSpan w:val="2"/>
          </w:tcPr>
          <w:p w14:paraId="491B11DD" w14:textId="7D6387A6" w:rsidR="00A14568" w:rsidRDefault="00EF7DF3">
            <w:r>
              <w:t>18</w:t>
            </w:r>
            <w:r w:rsidR="007C77C5">
              <w:t>/02/2016</w:t>
            </w:r>
          </w:p>
        </w:tc>
        <w:tc>
          <w:tcPr>
            <w:tcW w:w="726" w:type="pct"/>
          </w:tcPr>
          <w:p w14:paraId="2E892474" w14:textId="064E5935" w:rsidR="00A14568" w:rsidRDefault="00EF7DF3">
            <w:r>
              <w:t>Filipe Neves</w:t>
            </w:r>
          </w:p>
        </w:tc>
        <w:tc>
          <w:tcPr>
            <w:tcW w:w="1211" w:type="pct"/>
            <w:gridSpan w:val="2"/>
          </w:tcPr>
          <w:p w14:paraId="5E482F76" w14:textId="1AACD348" w:rsidR="00A14568" w:rsidRDefault="007C77C5">
            <w:r>
              <w:t>-</w:t>
            </w:r>
          </w:p>
        </w:tc>
      </w:tr>
      <w:tr w:rsidR="00A14568" w14:paraId="567A095E" w14:textId="77777777" w:rsidTr="00ED0BA5">
        <w:trPr>
          <w:gridAfter w:val="1"/>
          <w:wAfter w:w="152" w:type="pct"/>
        </w:trPr>
        <w:tc>
          <w:tcPr>
            <w:tcW w:w="1095" w:type="pct"/>
          </w:tcPr>
          <w:p w14:paraId="5F8D2366" w14:textId="77777777" w:rsidR="00A14568" w:rsidRDefault="00A14568"/>
        </w:tc>
        <w:tc>
          <w:tcPr>
            <w:tcW w:w="796" w:type="pct"/>
            <w:gridSpan w:val="3"/>
          </w:tcPr>
          <w:p w14:paraId="4493EB80" w14:textId="77777777" w:rsidR="00A14568" w:rsidRDefault="00A14568"/>
        </w:tc>
        <w:tc>
          <w:tcPr>
            <w:tcW w:w="1020" w:type="pct"/>
            <w:gridSpan w:val="2"/>
          </w:tcPr>
          <w:p w14:paraId="79BE7978" w14:textId="77777777" w:rsidR="00A14568" w:rsidRDefault="00A14568"/>
        </w:tc>
        <w:tc>
          <w:tcPr>
            <w:tcW w:w="726" w:type="pct"/>
          </w:tcPr>
          <w:p w14:paraId="1B46E6FC" w14:textId="77777777" w:rsidR="00A14568" w:rsidRDefault="00A14568"/>
        </w:tc>
        <w:tc>
          <w:tcPr>
            <w:tcW w:w="1211" w:type="pct"/>
            <w:gridSpan w:val="2"/>
          </w:tcPr>
          <w:p w14:paraId="0A1804BA" w14:textId="77777777" w:rsidR="00A14568" w:rsidRDefault="00A14568"/>
        </w:tc>
      </w:tr>
      <w:tr w:rsidR="00A14568" w14:paraId="6436BD34" w14:textId="77777777" w:rsidTr="00ED0BA5">
        <w:tc>
          <w:tcPr>
            <w:tcW w:w="1249" w:type="pct"/>
            <w:gridSpan w:val="2"/>
          </w:tcPr>
          <w:p w14:paraId="22C64506" w14:textId="77777777" w:rsidR="00A14568" w:rsidRDefault="00A14568" w:rsidP="00DC66C3"/>
        </w:tc>
        <w:tc>
          <w:tcPr>
            <w:tcW w:w="637" w:type="pct"/>
          </w:tcPr>
          <w:p w14:paraId="2B52C3E8" w14:textId="77777777" w:rsidR="00A14568" w:rsidRDefault="00A14568"/>
        </w:tc>
        <w:tc>
          <w:tcPr>
            <w:tcW w:w="745" w:type="pct"/>
            <w:gridSpan w:val="2"/>
          </w:tcPr>
          <w:p w14:paraId="2132751F" w14:textId="77777777" w:rsidR="00A14568" w:rsidRDefault="00A14568"/>
        </w:tc>
        <w:tc>
          <w:tcPr>
            <w:tcW w:w="1133" w:type="pct"/>
            <w:gridSpan w:val="3"/>
          </w:tcPr>
          <w:p w14:paraId="27C3F7EF" w14:textId="77777777" w:rsidR="00A14568" w:rsidRDefault="00A14568"/>
        </w:tc>
        <w:tc>
          <w:tcPr>
            <w:tcW w:w="1236" w:type="pct"/>
            <w:gridSpan w:val="2"/>
          </w:tcPr>
          <w:p w14:paraId="240B6537" w14:textId="77777777" w:rsidR="00A14568" w:rsidRDefault="00A14568"/>
        </w:tc>
      </w:tr>
    </w:tbl>
    <w:p w14:paraId="23056602" w14:textId="77777777" w:rsidR="00A14568" w:rsidRPr="00ED0BA5" w:rsidRDefault="00864596">
      <w:pPr>
        <w:pStyle w:val="ttulo1"/>
      </w:pPr>
      <w:r w:rsidRPr="00ED0BA5">
        <w:t>HISTORY OF RISKS AND PROBLEMS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4981"/>
        <w:gridCol w:w="2491"/>
        <w:gridCol w:w="2491"/>
      </w:tblGrid>
      <w:tr w:rsidR="00A14568" w14:paraId="5A5F94EB" w14:textId="77777777" w:rsidTr="00A14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14:paraId="212726B5" w14:textId="77777777" w:rsidR="00A14568" w:rsidRDefault="00864596">
            <w:r>
              <w:t>pROBLEMS</w:t>
            </w:r>
          </w:p>
        </w:tc>
        <w:tc>
          <w:tcPr>
            <w:tcW w:w="1250" w:type="pct"/>
          </w:tcPr>
          <w:p w14:paraId="7604A845" w14:textId="77777777" w:rsidR="00A14568" w:rsidRDefault="00864596">
            <w:r>
              <w:t>ASSIGNED TO</w:t>
            </w:r>
          </w:p>
        </w:tc>
        <w:tc>
          <w:tcPr>
            <w:tcW w:w="1250" w:type="pct"/>
          </w:tcPr>
          <w:p w14:paraId="2BB859F3" w14:textId="77777777" w:rsidR="00A14568" w:rsidRDefault="00864596">
            <w:r>
              <w:t>DatE</w:t>
            </w:r>
          </w:p>
        </w:tc>
      </w:tr>
      <w:tr w:rsidR="00A14568" w14:paraId="6E8C4586" w14:textId="77777777" w:rsidTr="00A14568">
        <w:tc>
          <w:tcPr>
            <w:tcW w:w="2500" w:type="pct"/>
          </w:tcPr>
          <w:p w14:paraId="1FE0ECD1" w14:textId="647B2798" w:rsidR="00A14568" w:rsidRDefault="008F182F">
            <w:r>
              <w:t>Structuring the classes inside Java</w:t>
            </w:r>
          </w:p>
        </w:tc>
        <w:tc>
          <w:tcPr>
            <w:tcW w:w="1250" w:type="pct"/>
          </w:tcPr>
          <w:p w14:paraId="12E9C18E" w14:textId="17F3B006" w:rsidR="00A14568" w:rsidRDefault="007C77C5">
            <w:r>
              <w:t>-</w:t>
            </w:r>
          </w:p>
        </w:tc>
        <w:tc>
          <w:tcPr>
            <w:tcW w:w="1250" w:type="pct"/>
          </w:tcPr>
          <w:p w14:paraId="2CB31DD5" w14:textId="2E6B1A38" w:rsidR="00A14568" w:rsidRDefault="007C77C5">
            <w:r>
              <w:t>-</w:t>
            </w:r>
          </w:p>
        </w:tc>
      </w:tr>
      <w:tr w:rsidR="00DC66C3" w14:paraId="5303EF65" w14:textId="77777777" w:rsidTr="00A14568">
        <w:tc>
          <w:tcPr>
            <w:tcW w:w="2500" w:type="pct"/>
          </w:tcPr>
          <w:p w14:paraId="16541B05" w14:textId="77777777" w:rsidR="00DC66C3" w:rsidRDefault="00DC66C3"/>
        </w:tc>
        <w:tc>
          <w:tcPr>
            <w:tcW w:w="1250" w:type="pct"/>
          </w:tcPr>
          <w:p w14:paraId="339D53AD" w14:textId="77777777" w:rsidR="00DC66C3" w:rsidRDefault="00DC66C3"/>
        </w:tc>
        <w:tc>
          <w:tcPr>
            <w:tcW w:w="1250" w:type="pct"/>
          </w:tcPr>
          <w:p w14:paraId="359FEAEA" w14:textId="77777777" w:rsidR="00DC66C3" w:rsidRDefault="00DC66C3"/>
        </w:tc>
      </w:tr>
    </w:tbl>
    <w:p w14:paraId="62D04114" w14:textId="77777777" w:rsidR="00A14568" w:rsidRPr="00864596" w:rsidRDefault="00864596">
      <w:pPr>
        <w:pStyle w:val="ttulo1"/>
        <w:rPr>
          <w:u w:val="single"/>
        </w:rPr>
      </w:pPr>
      <w:r>
        <w:t>CONCLUSIONS/RECOMENDATIONS</w:t>
      </w:r>
    </w:p>
    <w:p w14:paraId="6A5D7953" w14:textId="40A00A64" w:rsidR="00A14568" w:rsidRDefault="00383837">
      <w:r>
        <w:t>-</w:t>
      </w:r>
    </w:p>
    <w:sectPr w:rsidR="00A14568" w:rsidSect="00493B3D">
      <w:footerReference w:type="default" r:id="rId10"/>
      <w:headerReference w:type="first" r:id="rId11"/>
      <w:pgSz w:w="11907" w:h="16839" w:code="9"/>
      <w:pgMar w:top="1418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3CCB16" w14:textId="77777777" w:rsidR="00EF7DF3" w:rsidRDefault="00EF7DF3">
      <w:pPr>
        <w:spacing w:before="0" w:after="0"/>
      </w:pPr>
      <w:r>
        <w:separator/>
      </w:r>
    </w:p>
  </w:endnote>
  <w:endnote w:type="continuationSeparator" w:id="0">
    <w:p w14:paraId="5587AF0E" w14:textId="77777777" w:rsidR="00EF7DF3" w:rsidRDefault="00EF7DF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GｺﾞｼｯｸM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G明朝B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C16CB9" w14:textId="77777777" w:rsidR="00EF7DF3" w:rsidRDefault="00EF7DF3">
    <w:pPr>
      <w:pStyle w:val="rodap"/>
    </w:pPr>
    <w:r>
      <w:t>Página</w:t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6577E5" w14:textId="77777777" w:rsidR="00EF7DF3" w:rsidRDefault="00EF7DF3">
      <w:pPr>
        <w:spacing w:before="0" w:after="0"/>
      </w:pPr>
      <w:r>
        <w:separator/>
      </w:r>
    </w:p>
  </w:footnote>
  <w:footnote w:type="continuationSeparator" w:id="0">
    <w:p w14:paraId="777233A1" w14:textId="77777777" w:rsidR="00EF7DF3" w:rsidRDefault="00EF7DF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4981"/>
      <w:gridCol w:w="4982"/>
    </w:tblGrid>
    <w:tr w:rsidR="00EF7DF3" w14:paraId="3ACD3A63" w14:textId="77777777">
      <w:tc>
        <w:tcPr>
          <w:tcW w:w="2500" w:type="pct"/>
          <w:vAlign w:val="bottom"/>
        </w:tcPr>
        <w:p w14:paraId="141097E8" w14:textId="77777777" w:rsidR="00EF7DF3" w:rsidRPr="00DC66C3" w:rsidRDefault="00EF7DF3">
          <w:r w:rsidRPr="00DC66C3">
            <w:t>University of West London</w:t>
          </w:r>
        </w:p>
        <w:p w14:paraId="5BA04D36" w14:textId="328C307D" w:rsidR="00EF7DF3" w:rsidRDefault="00EF7DF3" w:rsidP="00DC66C3">
          <w:r>
            <w:t>Computer Science – Team Project - Module 2</w:t>
          </w:r>
        </w:p>
        <w:p w14:paraId="2FBEF7B8" w14:textId="77777777" w:rsidR="00EF7DF3" w:rsidRPr="00DC66C3" w:rsidRDefault="00EF7DF3" w:rsidP="00DC66C3">
          <w:r>
            <w:t>Group 7</w:t>
          </w:r>
        </w:p>
      </w:tc>
      <w:sdt>
        <w:sdtPr>
          <w:alias w:val="Clique no ícone para substituir a imagem"/>
          <w:tag w:val="Clique no ícone para substituir a imagem"/>
          <w:id w:val="-423115271"/>
          <w:picture/>
        </w:sdtPr>
        <w:sdtContent>
          <w:tc>
            <w:tcPr>
              <w:tcW w:w="2500" w:type="pct"/>
              <w:vAlign w:val="bottom"/>
            </w:tcPr>
            <w:p w14:paraId="4C322549" w14:textId="77777777" w:rsidR="00EF7DF3" w:rsidRDefault="00EF7DF3">
              <w:pPr>
                <w:pStyle w:val="cabealho"/>
              </w:pPr>
              <w:r>
                <w:rPr>
                  <w:noProof/>
                  <w:lang w:val="en-US" w:eastAsia="en-US"/>
                </w:rPr>
                <w:drawing>
                  <wp:inline distT="0" distB="0" distL="0" distR="0" wp14:anchorId="1818D904" wp14:editId="0C4A2A66">
                    <wp:extent cx="1565484" cy="612052"/>
                    <wp:effectExtent l="0" t="0" r="0" b="0"/>
                    <wp:docPr id="1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72673" cy="6148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6E45ABC6" w14:textId="77777777" w:rsidR="00EF7DF3" w:rsidRDefault="00EF7DF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pt-B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6C3"/>
    <w:rsid w:val="0009217F"/>
    <w:rsid w:val="00383837"/>
    <w:rsid w:val="00493B3D"/>
    <w:rsid w:val="005B4163"/>
    <w:rsid w:val="006A0250"/>
    <w:rsid w:val="007523E3"/>
    <w:rsid w:val="007C77C5"/>
    <w:rsid w:val="00864596"/>
    <w:rsid w:val="008F182F"/>
    <w:rsid w:val="00A14568"/>
    <w:rsid w:val="00A61713"/>
    <w:rsid w:val="00A85A4A"/>
    <w:rsid w:val="00AE0FA5"/>
    <w:rsid w:val="00B8710C"/>
    <w:rsid w:val="00D67254"/>
    <w:rsid w:val="00DB59B2"/>
    <w:rsid w:val="00DC66C3"/>
    <w:rsid w:val="00ED0BA5"/>
    <w:rsid w:val="00EF7DF3"/>
    <w:rsid w:val="00FD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ABCA4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HTML Address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acdottulo1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aracdocabealho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aracdocabealho">
    <w:name w:val="Carac do cabeçalho"/>
    <w:basedOn w:val="DefaultParagraphFont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acdorodap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aracdorodap">
    <w:name w:val="Carac do rodapé"/>
    <w:basedOn w:val="DefaultParagraphFont"/>
    <w:link w:val="rodap"/>
    <w:uiPriority w:val="99"/>
    <w:rPr>
      <w:kern w:val="20"/>
    </w:rPr>
  </w:style>
  <w:style w:type="paragraph" w:customStyle="1" w:styleId="Semespaamento">
    <w:name w:val="Sem espaçamento"/>
    <w:link w:val="Semcaracdeespaamento"/>
    <w:uiPriority w:val="1"/>
    <w:qFormat/>
    <w:pPr>
      <w:spacing w:before="0" w:after="0"/>
    </w:p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character" w:customStyle="1" w:styleId="Semcaracdeespaamento">
    <w:name w:val="Sem carac de espaçamento"/>
    <w:basedOn w:val="DefaultParagraphFont"/>
    <w:link w:val="Semespaamento"/>
    <w:uiPriority w:val="1"/>
  </w:style>
  <w:style w:type="table" w:customStyle="1" w:styleId="Gradedatabela">
    <w:name w:val="Grade da tabela"/>
    <w:basedOn w:val="TableNormal"/>
    <w:uiPriority w:val="59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extodoespaoreservado">
    <w:name w:val="Texto do espaço reservado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99"/>
    <w:rPr>
      <w:kern w:val="20"/>
    </w:rPr>
  </w:style>
  <w:style w:type="table" w:customStyle="1" w:styleId="Tabeladorelatriodestatus">
    <w:name w:val="Tabela do relatório de status"/>
    <w:basedOn w:val="TableNormal"/>
    <w:uiPriority w:val="99"/>
    <w:tblPr>
      <w:tblInd w:w="0" w:type="dxa"/>
      <w:tblBorders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aracdottulo1">
    <w:name w:val="Carac do título 1"/>
    <w:basedOn w:val="DefaultParagraphFont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Header">
    <w:name w:val="header"/>
    <w:basedOn w:val="Normal"/>
    <w:link w:val="Header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93B3D"/>
    <w:rPr>
      <w:kern w:val="20"/>
    </w:rPr>
  </w:style>
  <w:style w:type="paragraph" w:styleId="Footer">
    <w:name w:val="footer"/>
    <w:basedOn w:val="Normal"/>
    <w:link w:val="Footer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93B3D"/>
    <w:rPr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10C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10C"/>
    <w:rPr>
      <w:rFonts w:ascii="Lucida Grande" w:hAnsi="Lucida Grande"/>
      <w:kern w:val="20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HTML Address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acdottulo1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aracdocabealho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aracdocabealho">
    <w:name w:val="Carac do cabeçalho"/>
    <w:basedOn w:val="DefaultParagraphFont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acdorodap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aracdorodap">
    <w:name w:val="Carac do rodapé"/>
    <w:basedOn w:val="DefaultParagraphFont"/>
    <w:link w:val="rodap"/>
    <w:uiPriority w:val="99"/>
    <w:rPr>
      <w:kern w:val="20"/>
    </w:rPr>
  </w:style>
  <w:style w:type="paragraph" w:customStyle="1" w:styleId="Semespaamento">
    <w:name w:val="Sem espaçamento"/>
    <w:link w:val="Semcaracdeespaamento"/>
    <w:uiPriority w:val="1"/>
    <w:qFormat/>
    <w:pPr>
      <w:spacing w:before="0" w:after="0"/>
    </w:p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character" w:customStyle="1" w:styleId="Semcaracdeespaamento">
    <w:name w:val="Sem carac de espaçamento"/>
    <w:basedOn w:val="DefaultParagraphFont"/>
    <w:link w:val="Semespaamento"/>
    <w:uiPriority w:val="1"/>
  </w:style>
  <w:style w:type="table" w:customStyle="1" w:styleId="Gradedatabela">
    <w:name w:val="Grade da tabela"/>
    <w:basedOn w:val="TableNormal"/>
    <w:uiPriority w:val="59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extodoespaoreservado">
    <w:name w:val="Texto do espaço reservado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99"/>
    <w:rPr>
      <w:kern w:val="20"/>
    </w:rPr>
  </w:style>
  <w:style w:type="table" w:customStyle="1" w:styleId="Tabeladorelatriodestatus">
    <w:name w:val="Tabela do relatório de status"/>
    <w:basedOn w:val="TableNormal"/>
    <w:uiPriority w:val="99"/>
    <w:tblPr>
      <w:tblInd w:w="0" w:type="dxa"/>
      <w:tblBorders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aracdottulo1">
    <w:name w:val="Carac do título 1"/>
    <w:basedOn w:val="DefaultParagraphFont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Header">
    <w:name w:val="header"/>
    <w:basedOn w:val="Normal"/>
    <w:link w:val="Header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93B3D"/>
    <w:rPr>
      <w:kern w:val="20"/>
    </w:rPr>
  </w:style>
  <w:style w:type="paragraph" w:styleId="Footer">
    <w:name w:val="footer"/>
    <w:basedOn w:val="Normal"/>
    <w:link w:val="Footer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93B3D"/>
    <w:rPr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10C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10C"/>
    <w:rPr>
      <w:rFonts w:ascii="Lucida Grande" w:hAnsi="Lucida Grande"/>
      <w:kern w:val="2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olina\AppData\Roaming\Microsoft\Templates\Relat&#243;rio%20de%20progresso%20do%20projeto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32A24CF-4051-A14F-8877-E7413A486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\Users\Carolina\AppData\Roaming\Microsoft\Templates\Relatório de progresso do projeto.dotx</Template>
  <TotalTime>1</TotalTime>
  <Pages>1</Pages>
  <Words>118</Words>
  <Characters>676</Characters>
  <Application>Microsoft Macintosh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Carolina Eufrasio</dc:creator>
  <cp:keywords/>
  <cp:lastModifiedBy>Filipe Neves</cp:lastModifiedBy>
  <cp:revision>2</cp:revision>
  <dcterms:created xsi:type="dcterms:W3CDTF">2016-02-28T15:08:00Z</dcterms:created>
  <dcterms:modified xsi:type="dcterms:W3CDTF">2016-02-28T15:08:00Z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