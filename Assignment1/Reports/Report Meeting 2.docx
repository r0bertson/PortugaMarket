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E03EA" w14:textId="77777777" w:rsidR="00A14568" w:rsidRDefault="00DC66C3">
      <w:pPr>
        <w:pStyle w:val="Ttulo"/>
      </w:pPr>
      <w:r>
        <w:t>PROJECT STATUS REPORT</w:t>
      </w:r>
    </w:p>
    <w:p w14:paraId="5EE8F94E" w14:textId="77777777" w:rsidR="00A14568" w:rsidRDefault="00DC66C3">
      <w:pPr>
        <w:pStyle w:val="ttulo1"/>
      </w:pPr>
      <w:r>
        <w:t>pROJECT DATA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68"/>
        <w:gridCol w:w="3538"/>
        <w:gridCol w:w="3541"/>
      </w:tblGrid>
      <w:tr w:rsidR="006A0250" w14:paraId="684D37CA" w14:textId="77777777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2AB10240" w14:textId="77777777" w:rsidR="00A14568" w:rsidRDefault="00DC66C3" w:rsidP="00DC66C3">
            <w:r>
              <w:t>rEPORT DATE</w:t>
            </w:r>
          </w:p>
        </w:tc>
        <w:tc>
          <w:tcPr>
            <w:tcW w:w="3664" w:type="dxa"/>
          </w:tcPr>
          <w:p w14:paraId="63B00DB7" w14:textId="77777777" w:rsidR="00A14568" w:rsidRDefault="00DC66C3">
            <w:r>
              <w:t>MAIN FOCUS</w:t>
            </w:r>
          </w:p>
        </w:tc>
        <w:tc>
          <w:tcPr>
            <w:tcW w:w="3667" w:type="dxa"/>
          </w:tcPr>
          <w:p w14:paraId="740B15B8" w14:textId="77777777" w:rsidR="00A14568" w:rsidRDefault="00DC66C3">
            <w:r>
              <w:t>made by</w:t>
            </w:r>
          </w:p>
        </w:tc>
      </w:tr>
      <w:tr w:rsidR="006A0250" w14:paraId="4D830126" w14:textId="77777777" w:rsidTr="00A14568">
        <w:tc>
          <w:tcPr>
            <w:tcW w:w="2749" w:type="dxa"/>
          </w:tcPr>
          <w:p w14:paraId="75623BA3" w14:textId="11E11DA0" w:rsidR="00A14568" w:rsidRDefault="00AE0FA5" w:rsidP="006A0250">
            <w:r>
              <w:t>February 15</w:t>
            </w:r>
            <w:r w:rsidR="00FD2123">
              <w:t>, 2016</w:t>
            </w:r>
          </w:p>
        </w:tc>
        <w:tc>
          <w:tcPr>
            <w:tcW w:w="3664" w:type="dxa"/>
          </w:tcPr>
          <w:p w14:paraId="5496D4B3" w14:textId="37FDD93A" w:rsidR="00A14568" w:rsidRPr="00ED0BA5" w:rsidRDefault="00AE0FA5" w:rsidP="006A0250">
            <w:r w:rsidRPr="00ED0BA5">
              <w:t>Division of task</w:t>
            </w:r>
            <w:r w:rsidR="005B4163" w:rsidRPr="00ED0BA5">
              <w:t>s</w:t>
            </w:r>
            <w:r w:rsidRPr="00ED0BA5">
              <w:t xml:space="preserve"> and</w:t>
            </w:r>
            <w:r w:rsidR="005B4163" w:rsidRPr="00ED0BA5">
              <w:t xml:space="preserve"> design of screens</w:t>
            </w:r>
          </w:p>
        </w:tc>
        <w:sdt>
          <w:sdtPr>
            <w:alias w:val="Autor"/>
            <w:tag w:val=""/>
            <w:id w:val="1259179445"/>
            <w:placeholder>
              <w:docPart w:val="765A53106B614D7A9DA4E2332B381B4F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14:paraId="396AB3DD" w14:textId="77777777" w:rsidR="00A14568" w:rsidRDefault="00DC66C3">
                <w:r>
                  <w:t>Carolina Eufrasio</w:t>
                </w:r>
              </w:p>
            </w:tc>
          </w:sdtContent>
        </w:sdt>
      </w:tr>
    </w:tbl>
    <w:p w14:paraId="35CFDCCE" w14:textId="73428B29" w:rsidR="00A14568" w:rsidRPr="00AA6F0C" w:rsidRDefault="00ED0BA5">
      <w:pPr>
        <w:pStyle w:val="ttulo1"/>
      </w:pPr>
      <w:bookmarkStart w:id="0" w:name="_GoBack"/>
      <w:r w:rsidRPr="00AA6F0C">
        <w:t>DeSCRIPTION OF THE MEETING</w:t>
      </w:r>
    </w:p>
    <w:bookmarkEnd w:id="0"/>
    <w:p w14:paraId="0256A80D" w14:textId="780111F3" w:rsidR="00A14568" w:rsidRDefault="00ED0BA5">
      <w:r w:rsidRPr="00ED0BA5">
        <w:t xml:space="preserve">In this meeting, we </w:t>
      </w:r>
      <w:r>
        <w:t>s</w:t>
      </w:r>
      <w:r w:rsidRPr="00ED0BA5">
        <w:t xml:space="preserve">plit </w:t>
      </w:r>
      <w:r>
        <w:t>the dev tasks between the group members:</w:t>
      </w:r>
    </w:p>
    <w:p w14:paraId="55BABD68" w14:textId="49150F12" w:rsidR="00ED0BA5" w:rsidRDefault="007C77C5">
      <w:r>
        <w:t>Robertson is going to do</w:t>
      </w:r>
      <w:r w:rsidR="00ED0BA5">
        <w:t xml:space="preserve"> the Loyalty Scheme.</w:t>
      </w:r>
    </w:p>
    <w:p w14:paraId="17F690A4" w14:textId="3A97FCC5" w:rsidR="00ED0BA5" w:rsidRDefault="00ED0BA5">
      <w:r>
        <w:t xml:space="preserve">Filipe, </w:t>
      </w:r>
      <w:r w:rsidR="007C77C5">
        <w:t xml:space="preserve">the </w:t>
      </w:r>
      <w:r>
        <w:t>Payment part.</w:t>
      </w:r>
    </w:p>
    <w:p w14:paraId="55341919" w14:textId="73C8D200" w:rsidR="00ED0BA5" w:rsidRDefault="00ED0BA5">
      <w:r>
        <w:t>And I, Carolina, the Supplier Interface.</w:t>
      </w:r>
    </w:p>
    <w:p w14:paraId="2E38556B" w14:textId="539625E9" w:rsidR="00ED0BA5" w:rsidRDefault="00ED0BA5">
      <w:r>
        <w:t>We finish the class diagram after a few discussions.</w:t>
      </w:r>
    </w:p>
    <w:p w14:paraId="4B63ED5F" w14:textId="14FEF08F" w:rsidR="00ED0BA5" w:rsidRDefault="00705FCD">
      <w:r>
        <w:t>We also decide to make the system in the second option I proposed</w:t>
      </w:r>
      <w:r w:rsidR="00A734E9">
        <w:t xml:space="preserve"> last week</w:t>
      </w:r>
      <w:r>
        <w:t>: to make a website for the customers to do online shopping, which connects to a system that runs just inside the supermarket, which would be done in Java.</w:t>
      </w:r>
    </w:p>
    <w:p w14:paraId="19851472" w14:textId="1A53C237" w:rsidR="00ED0BA5" w:rsidRPr="00ED0BA5" w:rsidRDefault="007C77C5">
      <w:r>
        <w:t xml:space="preserve">We discuss and design the </w:t>
      </w:r>
      <w:r w:rsidR="00383837">
        <w:t>screens of</w:t>
      </w:r>
      <w:r w:rsidR="00DB59B2">
        <w:t xml:space="preserve"> the system. The </w:t>
      </w:r>
      <w:r w:rsidR="00705FCD">
        <w:t>insert product</w:t>
      </w:r>
      <w:r w:rsidR="00DB59B2">
        <w:t xml:space="preserve"> and</w:t>
      </w:r>
      <w:r w:rsidR="00705FCD">
        <w:t xml:space="preserve"> initial page in the internal system</w:t>
      </w:r>
      <w:r w:rsidR="0089639C">
        <w:t>.</w:t>
      </w:r>
    </w:p>
    <w:p w14:paraId="5179ACB3" w14:textId="77777777" w:rsidR="00A14568" w:rsidRPr="00864596" w:rsidRDefault="00DC66C3">
      <w:pPr>
        <w:pStyle w:val="ttulo1"/>
      </w:pPr>
      <w:r>
        <w:t>general project vision</w:t>
      </w:r>
    </w:p>
    <w:tbl>
      <w:tblPr>
        <w:tblStyle w:val="Tabeladorelatriodestatus"/>
        <w:tblW w:w="5000" w:type="pct"/>
        <w:tblLayout w:type="fixed"/>
        <w:tblLook w:val="04A0" w:firstRow="1" w:lastRow="0" w:firstColumn="1" w:lastColumn="0" w:noHBand="0" w:noVBand="1"/>
      </w:tblPr>
      <w:tblGrid>
        <w:gridCol w:w="2134"/>
        <w:gridCol w:w="300"/>
        <w:gridCol w:w="1242"/>
        <w:gridCol w:w="10"/>
        <w:gridCol w:w="1443"/>
        <w:gridCol w:w="546"/>
        <w:gridCol w:w="1415"/>
        <w:gridCol w:w="248"/>
        <w:gridCol w:w="2113"/>
        <w:gridCol w:w="296"/>
      </w:tblGrid>
      <w:tr w:rsidR="00864596" w14:paraId="66472875" w14:textId="77777777" w:rsidTr="00ED0BA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2" w:type="pct"/>
        </w:trPr>
        <w:tc>
          <w:tcPr>
            <w:tcW w:w="1095" w:type="pct"/>
          </w:tcPr>
          <w:p w14:paraId="43E32ECA" w14:textId="77777777" w:rsidR="00A14568" w:rsidRDefault="00DC66C3">
            <w:r>
              <w:t>Task</w:t>
            </w:r>
          </w:p>
        </w:tc>
        <w:tc>
          <w:tcPr>
            <w:tcW w:w="791" w:type="pct"/>
            <w:gridSpan w:val="2"/>
          </w:tcPr>
          <w:p w14:paraId="7D86CB1A" w14:textId="77777777" w:rsidR="00A14568" w:rsidRDefault="0009217F" w:rsidP="00864596">
            <w:r>
              <w:t xml:space="preserve">% </w:t>
            </w:r>
            <w:r w:rsidR="00864596">
              <w:t>concluded</w:t>
            </w:r>
          </w:p>
        </w:tc>
        <w:tc>
          <w:tcPr>
            <w:tcW w:w="1025" w:type="pct"/>
            <w:gridSpan w:val="3"/>
          </w:tcPr>
          <w:p w14:paraId="372AAED7" w14:textId="77777777" w:rsidR="00A14568" w:rsidRDefault="00DC66C3" w:rsidP="00DC66C3">
            <w:r>
              <w:t>expect finish date</w:t>
            </w:r>
          </w:p>
        </w:tc>
        <w:tc>
          <w:tcPr>
            <w:tcW w:w="726" w:type="pct"/>
          </w:tcPr>
          <w:p w14:paraId="7B823476" w14:textId="77777777" w:rsidR="00A14568" w:rsidRDefault="00DC66C3">
            <w:r>
              <w:t>responsable</w:t>
            </w:r>
          </w:p>
        </w:tc>
        <w:tc>
          <w:tcPr>
            <w:tcW w:w="1211" w:type="pct"/>
            <w:gridSpan w:val="2"/>
          </w:tcPr>
          <w:p w14:paraId="4D238236" w14:textId="77777777" w:rsidR="00A14568" w:rsidRDefault="00DC66C3">
            <w:r>
              <w:t>Extras</w:t>
            </w:r>
          </w:p>
        </w:tc>
      </w:tr>
      <w:tr w:rsidR="00A14568" w14:paraId="10A0507F" w14:textId="77777777" w:rsidTr="00ED0BA5">
        <w:trPr>
          <w:gridAfter w:val="1"/>
          <w:wAfter w:w="152" w:type="pct"/>
        </w:trPr>
        <w:tc>
          <w:tcPr>
            <w:tcW w:w="1095" w:type="pct"/>
          </w:tcPr>
          <w:p w14:paraId="52E7FE59" w14:textId="4BE669B9" w:rsidR="00864596" w:rsidRPr="00864596" w:rsidRDefault="00ED0BA5">
            <w:pPr>
              <w:rPr>
                <w:u w:val="single"/>
              </w:rPr>
            </w:pPr>
            <w:r>
              <w:t>Class diagram</w:t>
            </w:r>
          </w:p>
        </w:tc>
        <w:tc>
          <w:tcPr>
            <w:tcW w:w="796" w:type="pct"/>
            <w:gridSpan w:val="3"/>
          </w:tcPr>
          <w:p w14:paraId="2915811D" w14:textId="5816BA7C" w:rsidR="00A14568" w:rsidRDefault="00ED0BA5">
            <w:r>
              <w:t>100%</w:t>
            </w:r>
          </w:p>
        </w:tc>
        <w:tc>
          <w:tcPr>
            <w:tcW w:w="1020" w:type="pct"/>
            <w:gridSpan w:val="2"/>
          </w:tcPr>
          <w:p w14:paraId="3906F4C6" w14:textId="7AFD1065" w:rsidR="00A14568" w:rsidRDefault="00ED0BA5">
            <w:r>
              <w:t>-</w:t>
            </w:r>
          </w:p>
        </w:tc>
        <w:tc>
          <w:tcPr>
            <w:tcW w:w="726" w:type="pct"/>
          </w:tcPr>
          <w:p w14:paraId="5AE93575" w14:textId="259AA5B4" w:rsidR="00A14568" w:rsidRDefault="00ED0BA5">
            <w:r>
              <w:t>All members</w:t>
            </w:r>
          </w:p>
        </w:tc>
        <w:tc>
          <w:tcPr>
            <w:tcW w:w="1211" w:type="pct"/>
            <w:gridSpan w:val="2"/>
          </w:tcPr>
          <w:p w14:paraId="3FB4A810" w14:textId="38D3ACC7" w:rsidR="00A14568" w:rsidRDefault="00ED0BA5">
            <w:r>
              <w:t>-</w:t>
            </w:r>
          </w:p>
        </w:tc>
      </w:tr>
      <w:tr w:rsidR="007C77C5" w14:paraId="5924457F" w14:textId="77777777" w:rsidTr="00ED0BA5">
        <w:trPr>
          <w:gridAfter w:val="1"/>
          <w:wAfter w:w="152" w:type="pct"/>
        </w:trPr>
        <w:tc>
          <w:tcPr>
            <w:tcW w:w="1095" w:type="pct"/>
          </w:tcPr>
          <w:p w14:paraId="13FA0B58" w14:textId="5A0873FA" w:rsidR="007C77C5" w:rsidRDefault="007C77C5">
            <w:r>
              <w:t>Design the system screens</w:t>
            </w:r>
          </w:p>
        </w:tc>
        <w:tc>
          <w:tcPr>
            <w:tcW w:w="796" w:type="pct"/>
            <w:gridSpan w:val="3"/>
          </w:tcPr>
          <w:p w14:paraId="7A91E956" w14:textId="2F7F2E13" w:rsidR="007C77C5" w:rsidRDefault="0018439C">
            <w:r>
              <w:t>25</w:t>
            </w:r>
            <w:r w:rsidR="007C77C5">
              <w:t>%</w:t>
            </w:r>
          </w:p>
        </w:tc>
        <w:tc>
          <w:tcPr>
            <w:tcW w:w="1020" w:type="pct"/>
            <w:gridSpan w:val="2"/>
          </w:tcPr>
          <w:p w14:paraId="4AB17530" w14:textId="277FBAB8" w:rsidR="007C77C5" w:rsidRDefault="0018439C" w:rsidP="0018439C">
            <w:r>
              <w:t>07/03</w:t>
            </w:r>
            <w:r w:rsidR="007C77C5">
              <w:t>/2016</w:t>
            </w:r>
          </w:p>
        </w:tc>
        <w:tc>
          <w:tcPr>
            <w:tcW w:w="726" w:type="pct"/>
          </w:tcPr>
          <w:p w14:paraId="14E9907A" w14:textId="2E9D2AE5" w:rsidR="007C77C5" w:rsidRDefault="007C77C5">
            <w:r>
              <w:t>All members</w:t>
            </w:r>
          </w:p>
        </w:tc>
        <w:tc>
          <w:tcPr>
            <w:tcW w:w="1211" w:type="pct"/>
            <w:gridSpan w:val="2"/>
          </w:tcPr>
          <w:p w14:paraId="5F584A39" w14:textId="5E835FB1" w:rsidR="007C77C5" w:rsidRDefault="007C77C5">
            <w:r>
              <w:t>-</w:t>
            </w:r>
          </w:p>
        </w:tc>
      </w:tr>
      <w:tr w:rsidR="00A14568" w14:paraId="125199FC" w14:textId="77777777" w:rsidTr="00ED0BA5">
        <w:trPr>
          <w:gridAfter w:val="1"/>
          <w:wAfter w:w="152" w:type="pct"/>
        </w:trPr>
        <w:tc>
          <w:tcPr>
            <w:tcW w:w="1095" w:type="pct"/>
          </w:tcPr>
          <w:p w14:paraId="713CD414" w14:textId="270F96BE" w:rsidR="00A14568" w:rsidRDefault="007C77C5" w:rsidP="007C77C5">
            <w:r>
              <w:t xml:space="preserve">Program the designed screens </w:t>
            </w:r>
          </w:p>
        </w:tc>
        <w:tc>
          <w:tcPr>
            <w:tcW w:w="796" w:type="pct"/>
            <w:gridSpan w:val="3"/>
          </w:tcPr>
          <w:p w14:paraId="45A0E918" w14:textId="35483E5D" w:rsidR="00A14568" w:rsidRDefault="007C77C5">
            <w:r>
              <w:t>0%</w:t>
            </w:r>
          </w:p>
        </w:tc>
        <w:tc>
          <w:tcPr>
            <w:tcW w:w="1020" w:type="pct"/>
            <w:gridSpan w:val="2"/>
          </w:tcPr>
          <w:p w14:paraId="491B11DD" w14:textId="668B9CA4" w:rsidR="00A14568" w:rsidRDefault="0018439C" w:rsidP="0018439C">
            <w:r>
              <w:t>14/03</w:t>
            </w:r>
            <w:r w:rsidR="007C77C5">
              <w:t>/2016</w:t>
            </w:r>
          </w:p>
        </w:tc>
        <w:tc>
          <w:tcPr>
            <w:tcW w:w="726" w:type="pct"/>
          </w:tcPr>
          <w:p w14:paraId="2E892474" w14:textId="4A8CE7FE" w:rsidR="00A14568" w:rsidRDefault="007C77C5">
            <w:r>
              <w:t>All members</w:t>
            </w:r>
          </w:p>
        </w:tc>
        <w:tc>
          <w:tcPr>
            <w:tcW w:w="1211" w:type="pct"/>
            <w:gridSpan w:val="2"/>
          </w:tcPr>
          <w:p w14:paraId="5E482F76" w14:textId="1AACD348" w:rsidR="00A14568" w:rsidRDefault="007C77C5">
            <w:r>
              <w:t>-</w:t>
            </w:r>
          </w:p>
        </w:tc>
      </w:tr>
      <w:tr w:rsidR="00A14568" w14:paraId="567A095E" w14:textId="77777777" w:rsidTr="00ED0BA5">
        <w:trPr>
          <w:gridAfter w:val="1"/>
          <w:wAfter w:w="152" w:type="pct"/>
        </w:trPr>
        <w:tc>
          <w:tcPr>
            <w:tcW w:w="1095" w:type="pct"/>
          </w:tcPr>
          <w:p w14:paraId="5F8D2366" w14:textId="39448E26" w:rsidR="00A14568" w:rsidRDefault="0018439C">
            <w:r>
              <w:t>Decisions about the system</w:t>
            </w:r>
          </w:p>
        </w:tc>
        <w:tc>
          <w:tcPr>
            <w:tcW w:w="796" w:type="pct"/>
            <w:gridSpan w:val="3"/>
          </w:tcPr>
          <w:p w14:paraId="4493EB80" w14:textId="7298FE89" w:rsidR="00A14568" w:rsidRDefault="0018439C">
            <w:r>
              <w:t>100%</w:t>
            </w:r>
          </w:p>
        </w:tc>
        <w:tc>
          <w:tcPr>
            <w:tcW w:w="1020" w:type="pct"/>
            <w:gridSpan w:val="2"/>
          </w:tcPr>
          <w:p w14:paraId="79BE7978" w14:textId="7269B47E" w:rsidR="00A14568" w:rsidRDefault="0018439C">
            <w:r>
              <w:t>-</w:t>
            </w:r>
          </w:p>
        </w:tc>
        <w:tc>
          <w:tcPr>
            <w:tcW w:w="726" w:type="pct"/>
          </w:tcPr>
          <w:p w14:paraId="1B46E6FC" w14:textId="53574309" w:rsidR="00A14568" w:rsidRDefault="0018439C">
            <w:r>
              <w:t>All members</w:t>
            </w:r>
          </w:p>
        </w:tc>
        <w:tc>
          <w:tcPr>
            <w:tcW w:w="1211" w:type="pct"/>
            <w:gridSpan w:val="2"/>
          </w:tcPr>
          <w:p w14:paraId="0A1804BA" w14:textId="55B39FD6" w:rsidR="00A14568" w:rsidRDefault="0018439C">
            <w:r>
              <w:t>-</w:t>
            </w:r>
          </w:p>
        </w:tc>
      </w:tr>
      <w:tr w:rsidR="0018439C" w14:paraId="7A999129" w14:textId="77777777" w:rsidTr="00ED0BA5">
        <w:trPr>
          <w:gridAfter w:val="1"/>
          <w:wAfter w:w="152" w:type="pct"/>
        </w:trPr>
        <w:tc>
          <w:tcPr>
            <w:tcW w:w="1095" w:type="pct"/>
          </w:tcPr>
          <w:p w14:paraId="66A3FAD7" w14:textId="281BA8F3" w:rsidR="0018439C" w:rsidRDefault="0018439C">
            <w:r>
              <w:t>Division of tasks</w:t>
            </w:r>
          </w:p>
        </w:tc>
        <w:tc>
          <w:tcPr>
            <w:tcW w:w="796" w:type="pct"/>
            <w:gridSpan w:val="3"/>
          </w:tcPr>
          <w:p w14:paraId="3BDAF1BB" w14:textId="482D4C91" w:rsidR="0018439C" w:rsidRDefault="0018439C">
            <w:r>
              <w:t>100%</w:t>
            </w:r>
          </w:p>
        </w:tc>
        <w:tc>
          <w:tcPr>
            <w:tcW w:w="1020" w:type="pct"/>
            <w:gridSpan w:val="2"/>
          </w:tcPr>
          <w:p w14:paraId="597874CA" w14:textId="0CDF2BCC" w:rsidR="0018439C" w:rsidRDefault="0018439C">
            <w:r>
              <w:t>-</w:t>
            </w:r>
          </w:p>
        </w:tc>
        <w:tc>
          <w:tcPr>
            <w:tcW w:w="726" w:type="pct"/>
          </w:tcPr>
          <w:p w14:paraId="7D254BC3" w14:textId="689FF1C5" w:rsidR="0018439C" w:rsidRDefault="0018439C">
            <w:r>
              <w:t>All members</w:t>
            </w:r>
          </w:p>
        </w:tc>
        <w:tc>
          <w:tcPr>
            <w:tcW w:w="1211" w:type="pct"/>
            <w:gridSpan w:val="2"/>
          </w:tcPr>
          <w:p w14:paraId="1AD864A3" w14:textId="5B0B0967" w:rsidR="0018439C" w:rsidRDefault="0018439C">
            <w:r>
              <w:t>-</w:t>
            </w:r>
          </w:p>
        </w:tc>
      </w:tr>
      <w:tr w:rsidR="0018439C" w14:paraId="47269116" w14:textId="77777777" w:rsidTr="00ED0BA5">
        <w:trPr>
          <w:gridAfter w:val="1"/>
          <w:wAfter w:w="152" w:type="pct"/>
        </w:trPr>
        <w:tc>
          <w:tcPr>
            <w:tcW w:w="1095" w:type="pct"/>
          </w:tcPr>
          <w:p w14:paraId="20A58412" w14:textId="77777777" w:rsidR="0018439C" w:rsidRDefault="0018439C"/>
        </w:tc>
        <w:tc>
          <w:tcPr>
            <w:tcW w:w="796" w:type="pct"/>
            <w:gridSpan w:val="3"/>
          </w:tcPr>
          <w:p w14:paraId="08C86362" w14:textId="77777777" w:rsidR="0018439C" w:rsidRDefault="0018439C"/>
        </w:tc>
        <w:tc>
          <w:tcPr>
            <w:tcW w:w="1020" w:type="pct"/>
            <w:gridSpan w:val="2"/>
          </w:tcPr>
          <w:p w14:paraId="0A996CF6" w14:textId="77777777" w:rsidR="0018439C" w:rsidRDefault="0018439C"/>
        </w:tc>
        <w:tc>
          <w:tcPr>
            <w:tcW w:w="726" w:type="pct"/>
          </w:tcPr>
          <w:p w14:paraId="3AF5E259" w14:textId="77777777" w:rsidR="0018439C" w:rsidRDefault="0018439C"/>
        </w:tc>
        <w:tc>
          <w:tcPr>
            <w:tcW w:w="1211" w:type="pct"/>
            <w:gridSpan w:val="2"/>
          </w:tcPr>
          <w:p w14:paraId="05F94707" w14:textId="77777777" w:rsidR="0018439C" w:rsidRDefault="0018439C"/>
        </w:tc>
      </w:tr>
      <w:tr w:rsidR="00A14568" w14:paraId="6436BD34" w14:textId="77777777" w:rsidTr="00ED0BA5">
        <w:tc>
          <w:tcPr>
            <w:tcW w:w="1249" w:type="pct"/>
            <w:gridSpan w:val="2"/>
          </w:tcPr>
          <w:p w14:paraId="22C64506" w14:textId="77777777" w:rsidR="00A14568" w:rsidRDefault="00A14568" w:rsidP="00DC66C3"/>
        </w:tc>
        <w:tc>
          <w:tcPr>
            <w:tcW w:w="637" w:type="pct"/>
          </w:tcPr>
          <w:p w14:paraId="2B52C3E8" w14:textId="77777777" w:rsidR="00A14568" w:rsidRDefault="00A14568"/>
        </w:tc>
        <w:tc>
          <w:tcPr>
            <w:tcW w:w="745" w:type="pct"/>
            <w:gridSpan w:val="2"/>
          </w:tcPr>
          <w:p w14:paraId="2132751F" w14:textId="77777777" w:rsidR="00A14568" w:rsidRDefault="00A14568"/>
        </w:tc>
        <w:tc>
          <w:tcPr>
            <w:tcW w:w="1133" w:type="pct"/>
            <w:gridSpan w:val="3"/>
          </w:tcPr>
          <w:p w14:paraId="27C3F7EF" w14:textId="77777777" w:rsidR="00A14568" w:rsidRDefault="00A14568"/>
        </w:tc>
        <w:tc>
          <w:tcPr>
            <w:tcW w:w="1236" w:type="pct"/>
            <w:gridSpan w:val="2"/>
          </w:tcPr>
          <w:p w14:paraId="240B6537" w14:textId="77777777" w:rsidR="00A14568" w:rsidRDefault="00A14568"/>
        </w:tc>
      </w:tr>
    </w:tbl>
    <w:p w14:paraId="23056602" w14:textId="77777777" w:rsidR="00A14568" w:rsidRPr="00ED0BA5" w:rsidRDefault="00864596">
      <w:pPr>
        <w:pStyle w:val="ttulo1"/>
      </w:pPr>
      <w:r w:rsidRPr="00ED0BA5">
        <w:t>HISTORY OF RISKS AND PROBLEMS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A14568" w14:paraId="5A5F94EB" w14:textId="77777777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212726B5" w14:textId="77777777" w:rsidR="00A14568" w:rsidRDefault="00864596">
            <w:r>
              <w:t>pROBLEMS</w:t>
            </w:r>
          </w:p>
        </w:tc>
        <w:tc>
          <w:tcPr>
            <w:tcW w:w="1250" w:type="pct"/>
          </w:tcPr>
          <w:p w14:paraId="7604A845" w14:textId="77777777" w:rsidR="00A14568" w:rsidRDefault="00864596">
            <w:r>
              <w:t>ASSIGNED TO</w:t>
            </w:r>
          </w:p>
        </w:tc>
        <w:tc>
          <w:tcPr>
            <w:tcW w:w="1250" w:type="pct"/>
          </w:tcPr>
          <w:p w14:paraId="2BB859F3" w14:textId="77777777" w:rsidR="00A14568" w:rsidRDefault="00864596">
            <w:r>
              <w:t>DatE</w:t>
            </w:r>
          </w:p>
        </w:tc>
      </w:tr>
      <w:tr w:rsidR="00A14568" w14:paraId="6E8C4586" w14:textId="77777777" w:rsidTr="00A14568">
        <w:tc>
          <w:tcPr>
            <w:tcW w:w="2500" w:type="pct"/>
          </w:tcPr>
          <w:p w14:paraId="1FE0ECD1" w14:textId="22110D72" w:rsidR="00A14568" w:rsidRDefault="007C77C5">
            <w:r>
              <w:t>It was difficult to decide who was going to be with what part.</w:t>
            </w:r>
          </w:p>
        </w:tc>
        <w:tc>
          <w:tcPr>
            <w:tcW w:w="1250" w:type="pct"/>
          </w:tcPr>
          <w:p w14:paraId="12E9C18E" w14:textId="17F3B006" w:rsidR="00A14568" w:rsidRDefault="007C77C5">
            <w:r>
              <w:t>-</w:t>
            </w:r>
          </w:p>
        </w:tc>
        <w:tc>
          <w:tcPr>
            <w:tcW w:w="1250" w:type="pct"/>
          </w:tcPr>
          <w:p w14:paraId="2CB31DD5" w14:textId="2E6B1A38" w:rsidR="00A14568" w:rsidRDefault="007C77C5">
            <w:r>
              <w:t>-</w:t>
            </w:r>
          </w:p>
        </w:tc>
      </w:tr>
    </w:tbl>
    <w:p w14:paraId="6A5D7953" w14:textId="24C6EF80" w:rsidR="00A14568" w:rsidRDefault="00A14568"/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CCB16" w14:textId="77777777" w:rsidR="00DC66C3" w:rsidRDefault="00DC66C3">
      <w:pPr>
        <w:spacing w:before="0" w:after="0"/>
      </w:pPr>
      <w:r>
        <w:separator/>
      </w:r>
    </w:p>
  </w:endnote>
  <w:endnote w:type="continuationSeparator" w:id="0">
    <w:p w14:paraId="5587AF0E" w14:textId="77777777" w:rsidR="00DC66C3" w:rsidRDefault="00DC66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16CB9" w14:textId="77777777"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18439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577E5" w14:textId="77777777" w:rsidR="00DC66C3" w:rsidRDefault="00DC66C3">
      <w:pPr>
        <w:spacing w:before="0" w:after="0"/>
      </w:pPr>
      <w:r>
        <w:separator/>
      </w:r>
    </w:p>
  </w:footnote>
  <w:footnote w:type="continuationSeparator" w:id="0">
    <w:p w14:paraId="777233A1" w14:textId="77777777" w:rsidR="00DC66C3" w:rsidRDefault="00DC66C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 w14:paraId="3ACD3A63" w14:textId="77777777">
      <w:tc>
        <w:tcPr>
          <w:tcW w:w="2500" w:type="pct"/>
          <w:vAlign w:val="bottom"/>
        </w:tcPr>
        <w:p w14:paraId="141097E8" w14:textId="77777777" w:rsidR="00A14568" w:rsidRPr="00DC66C3" w:rsidRDefault="00DC66C3">
          <w:r w:rsidRPr="00DC66C3">
            <w:t>University of West London</w:t>
          </w:r>
        </w:p>
        <w:p w14:paraId="5BA04D36" w14:textId="77777777" w:rsidR="00DC66C3" w:rsidRDefault="00DC66C3" w:rsidP="00DC66C3">
          <w:r>
            <w:t>Computer Science - Second year, module 2</w:t>
          </w:r>
        </w:p>
        <w:p w14:paraId="2FBEF7B8" w14:textId="77777777" w:rsidR="00DC66C3" w:rsidRPr="00DC66C3" w:rsidRDefault="00DC66C3" w:rsidP="00DC66C3">
          <w:r>
            <w:t>Group 7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4C322549" w14:textId="77777777" w:rsidR="00A14568" w:rsidRDefault="0009217F">
              <w:pPr>
                <w:pStyle w:val="cabealho"/>
              </w:pPr>
              <w:r>
                <w:rPr>
                  <w:noProof/>
                  <w:lang w:val="pt-BR"/>
                </w:rPr>
                <w:drawing>
                  <wp:inline distT="0" distB="0" distL="0" distR="0" wp14:anchorId="1818D904" wp14:editId="0C4A2A66">
                    <wp:extent cx="1565484" cy="612052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72673" cy="614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E45ABC6" w14:textId="77777777" w:rsidR="00A14568" w:rsidRDefault="00A145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C3"/>
    <w:rsid w:val="0009217F"/>
    <w:rsid w:val="0018439C"/>
    <w:rsid w:val="00383837"/>
    <w:rsid w:val="00493B3D"/>
    <w:rsid w:val="005B4163"/>
    <w:rsid w:val="006A0250"/>
    <w:rsid w:val="00705FCD"/>
    <w:rsid w:val="007C77C5"/>
    <w:rsid w:val="00864596"/>
    <w:rsid w:val="0089639C"/>
    <w:rsid w:val="00A14568"/>
    <w:rsid w:val="00A61713"/>
    <w:rsid w:val="00A734E9"/>
    <w:rsid w:val="00AA6F0C"/>
    <w:rsid w:val="00AE0FA5"/>
    <w:rsid w:val="00D67254"/>
    <w:rsid w:val="00DB59B2"/>
    <w:rsid w:val="00DC66C3"/>
    <w:rsid w:val="00ED0BA5"/>
    <w:rsid w:val="00FD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ABCA462"/>
  <w15:chartTrackingRefBased/>
  <w15:docId w15:val="{78E2732B-94F2-40BF-90C3-E9B1F632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53106B614D7A9DA4E2332B381B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16D60-6622-4630-BDFC-1E6D6E3FD6E9}"/>
      </w:docPartPr>
      <w:docPartBody>
        <w:p w:rsidR="00FA06CD" w:rsidRDefault="00FA06CD">
          <w:pPr>
            <w:pStyle w:val="765A53106B614D7A9DA4E2332B381B4F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CD"/>
    <w:rsid w:val="00FA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80BC7E3F9FD4CD2A2934EC019C07DB7">
    <w:name w:val="080BC7E3F9FD4CD2A2934EC019C07DB7"/>
  </w:style>
  <w:style w:type="paragraph" w:customStyle="1" w:styleId="7997B1A514D74B129983AB78F08ECD98">
    <w:name w:val="7997B1A514D74B129983AB78F08ECD98"/>
  </w:style>
  <w:style w:type="paragraph" w:customStyle="1" w:styleId="765A53106B614D7A9DA4E2332B381B4F">
    <w:name w:val="765A53106B614D7A9DA4E2332B381B4F"/>
  </w:style>
  <w:style w:type="paragraph" w:customStyle="1" w:styleId="FC2205FFBCC745C1B8EA6A67359010B8">
    <w:name w:val="FC2205FFBCC745C1B8EA6A67359010B8"/>
  </w:style>
  <w:style w:type="paragraph" w:customStyle="1" w:styleId="6995B8BFEA3D40FEA18FA2B3A9731199">
    <w:name w:val="6995B8BFEA3D40FEA18FA2B3A97311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939AAC0-7DF4-4E23-B761-042F9561F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200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 Eufrasio</dc:creator>
  <cp:keywords/>
  <cp:lastModifiedBy>Carolina Eufrasio</cp:lastModifiedBy>
  <cp:revision>10</cp:revision>
  <dcterms:created xsi:type="dcterms:W3CDTF">2016-02-26T15:58:00Z</dcterms:created>
  <dcterms:modified xsi:type="dcterms:W3CDTF">2016-02-28T17:31:00Z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