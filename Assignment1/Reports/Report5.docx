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03EA" w14:textId="77777777" w:rsidR="00A14568" w:rsidRDefault="45CCE538">
      <w:pPr>
        <w:pStyle w:val="Ttulo"/>
      </w:pPr>
      <w:r>
        <w:t>PROJECT STATUS REPORT</w:t>
      </w:r>
    </w:p>
    <w:p w14:paraId="5EE8F94E" w14:textId="77777777" w:rsidR="00A14568" w:rsidRPr="00637CDB" w:rsidRDefault="45CCE538">
      <w:pPr>
        <w:pStyle w:val="ttulo1"/>
        <w:rPr>
          <w:lang w:val="en-GB"/>
        </w:rPr>
      </w:pPr>
      <w:r w:rsidRPr="00637CDB">
        <w:rPr>
          <w:lang w:val="en-GB"/>
        </w:rPr>
        <w:t>pROJECT DATA</w:t>
      </w:r>
    </w:p>
    <w:tbl>
      <w:tblPr>
        <w:tblStyle w:val="Tabeladorelatriodestatus"/>
        <w:tblW w:w="5000" w:type="pct"/>
        <w:tblLook w:val="04A0" w:firstRow="1" w:lastRow="0" w:firstColumn="1" w:lastColumn="0" w:noHBand="0" w:noVBand="1"/>
      </w:tblPr>
      <w:tblGrid>
        <w:gridCol w:w="2663"/>
        <w:gridCol w:w="3552"/>
        <w:gridCol w:w="3532"/>
      </w:tblGrid>
      <w:tr w:rsidR="005F4CE7" w:rsidRPr="00637CDB" w14:paraId="684D37CA" w14:textId="77777777" w:rsidTr="00301D6A">
        <w:trPr>
          <w:cnfStyle w:val="100000000000" w:firstRow="1" w:lastRow="0" w:firstColumn="0" w:lastColumn="0" w:oddVBand="0" w:evenVBand="0" w:oddHBand="0" w:evenHBand="0" w:firstRowFirstColumn="0" w:firstRowLastColumn="0" w:lastRowFirstColumn="0" w:lastRowLastColumn="0"/>
        </w:trPr>
        <w:tc>
          <w:tcPr>
            <w:tcW w:w="2663" w:type="dxa"/>
          </w:tcPr>
          <w:p w14:paraId="2AB10240" w14:textId="77777777" w:rsidR="00A14568" w:rsidRPr="00637CDB" w:rsidRDefault="45CCE538" w:rsidP="00DC66C3">
            <w:pPr>
              <w:rPr>
                <w:b/>
                <w:lang w:val="en-GB"/>
              </w:rPr>
            </w:pPr>
            <w:r w:rsidRPr="00637CDB">
              <w:rPr>
                <w:b/>
                <w:lang w:val="en-GB"/>
              </w:rPr>
              <w:t>rEPORT DATE</w:t>
            </w:r>
          </w:p>
        </w:tc>
        <w:tc>
          <w:tcPr>
            <w:tcW w:w="3552" w:type="dxa"/>
          </w:tcPr>
          <w:p w14:paraId="63B00DB7" w14:textId="77777777" w:rsidR="00A14568" w:rsidRPr="00637CDB" w:rsidRDefault="45CCE538">
            <w:pPr>
              <w:rPr>
                <w:b/>
                <w:lang w:val="en-GB"/>
              </w:rPr>
            </w:pPr>
            <w:r w:rsidRPr="00637CDB">
              <w:rPr>
                <w:b/>
                <w:lang w:val="en-GB"/>
              </w:rPr>
              <w:t>MAIN FOCUS</w:t>
            </w:r>
          </w:p>
        </w:tc>
        <w:tc>
          <w:tcPr>
            <w:tcW w:w="3532" w:type="dxa"/>
          </w:tcPr>
          <w:p w14:paraId="740B15B8" w14:textId="77777777" w:rsidR="00A14568" w:rsidRPr="00637CDB" w:rsidRDefault="45CCE538">
            <w:pPr>
              <w:rPr>
                <w:b/>
                <w:lang w:val="en-GB"/>
              </w:rPr>
            </w:pPr>
            <w:r w:rsidRPr="00637CDB">
              <w:rPr>
                <w:b/>
                <w:lang w:val="en-GB"/>
              </w:rPr>
              <w:t>made by</w:t>
            </w:r>
          </w:p>
        </w:tc>
      </w:tr>
      <w:tr w:rsidR="005F4CE7" w:rsidRPr="00637CDB" w14:paraId="4D830126" w14:textId="77777777" w:rsidTr="00301D6A">
        <w:tc>
          <w:tcPr>
            <w:tcW w:w="2663" w:type="dxa"/>
          </w:tcPr>
          <w:p w14:paraId="75623BA3" w14:textId="5808FF7E" w:rsidR="00A14568" w:rsidRPr="00637CDB" w:rsidRDefault="009B3CE2" w:rsidP="006A0250">
            <w:pPr>
              <w:rPr>
                <w:lang w:val="en-GB"/>
              </w:rPr>
            </w:pPr>
            <w:r w:rsidRPr="00637CDB">
              <w:rPr>
                <w:lang w:val="en-GB"/>
              </w:rPr>
              <w:t>April 4</w:t>
            </w:r>
            <w:r w:rsidR="45CCE538" w:rsidRPr="00637CDB">
              <w:rPr>
                <w:lang w:val="en-GB"/>
              </w:rPr>
              <w:t>, 2016</w:t>
            </w:r>
          </w:p>
        </w:tc>
        <w:tc>
          <w:tcPr>
            <w:tcW w:w="3552" w:type="dxa"/>
          </w:tcPr>
          <w:p w14:paraId="5496D4B3" w14:textId="429E3291" w:rsidR="00A14568" w:rsidRPr="00637CDB" w:rsidRDefault="009B3CE2" w:rsidP="009B3CE2">
            <w:pPr>
              <w:rPr>
                <w:lang w:val="en-GB"/>
              </w:rPr>
            </w:pPr>
            <w:r w:rsidRPr="00637CDB">
              <w:rPr>
                <w:lang w:val="en-GB"/>
              </w:rPr>
              <w:t xml:space="preserve">Integration </w:t>
            </w:r>
            <w:r w:rsidR="45CCE538" w:rsidRPr="00637CDB">
              <w:rPr>
                <w:lang w:val="en-GB"/>
              </w:rPr>
              <w:t>and programming</w:t>
            </w:r>
          </w:p>
        </w:tc>
        <w:sdt>
          <w:sdtPr>
            <w:rPr>
              <w:lang w:val="en-GB"/>
            </w:rPr>
            <w:alias w:val="Autor"/>
            <w:tag w:val=""/>
            <w:id w:val="1259179445"/>
            <w:placeholder>
              <w:docPart w:val="765A53106B614D7A9DA4E2332B381B4F"/>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3532" w:type="dxa"/>
              </w:tcPr>
              <w:p w14:paraId="396AB3DD" w14:textId="77777777" w:rsidR="00A14568" w:rsidRPr="00637CDB" w:rsidRDefault="00DC66C3">
                <w:pPr>
                  <w:rPr>
                    <w:lang w:val="en-GB"/>
                  </w:rPr>
                </w:pPr>
                <w:r w:rsidRPr="00637CDB">
                  <w:rPr>
                    <w:lang w:val="en-GB"/>
                  </w:rPr>
                  <w:t>Carolina Eufrasio</w:t>
                </w:r>
              </w:p>
            </w:tc>
          </w:sdtContent>
        </w:sdt>
      </w:tr>
    </w:tbl>
    <w:p w14:paraId="241E5C55" w14:textId="77777777" w:rsidR="00301D6A" w:rsidRPr="00637CDB" w:rsidRDefault="00301D6A" w:rsidP="00301D6A">
      <w:pPr>
        <w:pStyle w:val="ttulo1"/>
        <w:rPr>
          <w:lang w:val="en-GB"/>
        </w:rPr>
      </w:pPr>
      <w:r w:rsidRPr="00637CDB">
        <w:rPr>
          <w:lang w:val="en-GB"/>
        </w:rPr>
        <w:t>DeSCRIPTION OF THE MEETING</w:t>
      </w:r>
    </w:p>
    <w:p w14:paraId="0D28E654" w14:textId="13028612" w:rsidR="00655AC5" w:rsidRDefault="009B3CE2" w:rsidP="007720A8">
      <w:pPr>
        <w:ind w:firstLine="144"/>
        <w:rPr>
          <w:lang w:val="en-GB"/>
        </w:rPr>
      </w:pPr>
      <w:r>
        <w:rPr>
          <w:lang w:val="en-GB"/>
        </w:rPr>
        <w:t xml:space="preserve">In this day, we </w:t>
      </w:r>
      <w:r w:rsidRPr="009B3CE2">
        <w:rPr>
          <w:lang w:val="en-GB"/>
        </w:rPr>
        <w:t>join all the individual parts</w:t>
      </w:r>
      <w:r w:rsidR="00EA1164">
        <w:rPr>
          <w:lang w:val="en-GB"/>
        </w:rPr>
        <w:t>, as was scheduled</w:t>
      </w:r>
      <w:r>
        <w:rPr>
          <w:lang w:val="en-GB"/>
        </w:rPr>
        <w:t>, and we needed to do the adjustments for all part</w:t>
      </w:r>
      <w:r w:rsidRPr="009B3CE2">
        <w:rPr>
          <w:lang w:val="en-GB"/>
        </w:rPr>
        <w:t>s to attach correctly</w:t>
      </w:r>
      <w:r>
        <w:rPr>
          <w:lang w:val="en-GB"/>
        </w:rPr>
        <w:t xml:space="preserve"> to each other. So, the payment part, the loyalty scheme and the supplier interface were finished, but all separated.</w:t>
      </w:r>
      <w:r w:rsidR="00637CDB">
        <w:rPr>
          <w:lang w:val="en-GB"/>
        </w:rPr>
        <w:t xml:space="preserve"> After joining all the separated parts, and </w:t>
      </w:r>
      <w:r w:rsidR="00C0059F">
        <w:rPr>
          <w:lang w:val="en-GB"/>
        </w:rPr>
        <w:t>making the adjustments that were necessary, we finish the website functionalities and e made the website more complete, adding more products for example.</w:t>
      </w:r>
    </w:p>
    <w:p w14:paraId="17E883EB" w14:textId="59D9DCE0" w:rsidR="00637CDB" w:rsidRDefault="00637CDB" w:rsidP="007720A8">
      <w:pPr>
        <w:ind w:firstLine="144"/>
        <w:rPr>
          <w:lang w:val="en-GB"/>
        </w:rPr>
      </w:pPr>
      <w:bookmarkStart w:id="0" w:name="_GoBack"/>
      <w:bookmarkEnd w:id="0"/>
      <w:r>
        <w:rPr>
          <w:lang w:val="en-GB"/>
        </w:rPr>
        <w:t xml:space="preserve">For the presentation next week, we only have now to make the slides presentation and do some adjustments in the website </w:t>
      </w:r>
      <w:r w:rsidR="00C0059F">
        <w:rPr>
          <w:lang w:val="en-GB"/>
        </w:rPr>
        <w:t xml:space="preserve">layout, </w:t>
      </w:r>
      <w:r w:rsidR="00C0059F" w:rsidRPr="00C0059F">
        <w:rPr>
          <w:lang w:val="en-GB"/>
        </w:rPr>
        <w:t>besides making several tests</w:t>
      </w:r>
      <w:r w:rsidR="00C0059F">
        <w:rPr>
          <w:lang w:val="en-GB"/>
        </w:rPr>
        <w:t>, to make sure everything is working properly.</w:t>
      </w:r>
    </w:p>
    <w:p w14:paraId="784D369D" w14:textId="77777777" w:rsidR="00E679F7" w:rsidRPr="00EA2D77" w:rsidRDefault="00E679F7" w:rsidP="00830E64">
      <w:pPr>
        <w:rPr>
          <w:lang w:val="en-GB"/>
        </w:rPr>
      </w:pPr>
    </w:p>
    <w:p w14:paraId="5179ACB3" w14:textId="77777777" w:rsidR="00A14568" w:rsidRPr="00864596" w:rsidRDefault="45CCE538">
      <w:pPr>
        <w:pStyle w:val="ttulo1"/>
      </w:pPr>
      <w:r>
        <w:t>general project vision</w:t>
      </w:r>
    </w:p>
    <w:tbl>
      <w:tblPr>
        <w:tblStyle w:val="Tabeladorelatriodestatus"/>
        <w:tblW w:w="5000" w:type="pct"/>
        <w:tblLayout w:type="fixed"/>
        <w:tblLook w:val="04A0" w:firstRow="1" w:lastRow="0" w:firstColumn="1" w:lastColumn="0" w:noHBand="0" w:noVBand="1"/>
      </w:tblPr>
      <w:tblGrid>
        <w:gridCol w:w="2134"/>
        <w:gridCol w:w="300"/>
        <w:gridCol w:w="1242"/>
        <w:gridCol w:w="10"/>
        <w:gridCol w:w="1443"/>
        <w:gridCol w:w="546"/>
        <w:gridCol w:w="1415"/>
        <w:gridCol w:w="248"/>
        <w:gridCol w:w="2113"/>
        <w:gridCol w:w="296"/>
      </w:tblGrid>
      <w:tr w:rsidR="00864596" w14:paraId="66472875" w14:textId="77777777" w:rsidTr="00E3731F">
        <w:trPr>
          <w:gridAfter w:val="1"/>
          <w:cnfStyle w:val="100000000000" w:firstRow="1" w:lastRow="0" w:firstColumn="0" w:lastColumn="0" w:oddVBand="0" w:evenVBand="0" w:oddHBand="0" w:evenHBand="0" w:firstRowFirstColumn="0" w:firstRowLastColumn="0" w:lastRowFirstColumn="0" w:lastRowLastColumn="0"/>
          <w:wAfter w:w="152" w:type="pct"/>
        </w:trPr>
        <w:tc>
          <w:tcPr>
            <w:tcW w:w="1095" w:type="pct"/>
          </w:tcPr>
          <w:p w14:paraId="43E32ECA" w14:textId="77777777" w:rsidR="00A14568" w:rsidRPr="00E3731F" w:rsidRDefault="45CCE538">
            <w:pPr>
              <w:rPr>
                <w:b/>
              </w:rPr>
            </w:pPr>
            <w:r w:rsidRPr="00E3731F">
              <w:rPr>
                <w:b/>
              </w:rPr>
              <w:t>Task</w:t>
            </w:r>
          </w:p>
        </w:tc>
        <w:tc>
          <w:tcPr>
            <w:tcW w:w="791" w:type="pct"/>
            <w:gridSpan w:val="2"/>
          </w:tcPr>
          <w:p w14:paraId="7D86CB1A" w14:textId="77777777" w:rsidR="00A14568" w:rsidRPr="00E3731F" w:rsidRDefault="45CCE538" w:rsidP="00864596">
            <w:pPr>
              <w:rPr>
                <w:b/>
              </w:rPr>
            </w:pPr>
            <w:r w:rsidRPr="00E3731F">
              <w:rPr>
                <w:b/>
              </w:rPr>
              <w:t>% concluded</w:t>
            </w:r>
          </w:p>
        </w:tc>
        <w:tc>
          <w:tcPr>
            <w:tcW w:w="1025" w:type="pct"/>
            <w:gridSpan w:val="3"/>
          </w:tcPr>
          <w:p w14:paraId="372AAED7" w14:textId="77777777" w:rsidR="00A14568" w:rsidRPr="00E3731F" w:rsidRDefault="45CCE538" w:rsidP="00DC66C3">
            <w:pPr>
              <w:rPr>
                <w:b/>
              </w:rPr>
            </w:pPr>
            <w:r w:rsidRPr="00E3731F">
              <w:rPr>
                <w:b/>
              </w:rPr>
              <w:t>expect finish date</w:t>
            </w:r>
          </w:p>
        </w:tc>
        <w:tc>
          <w:tcPr>
            <w:tcW w:w="726" w:type="pct"/>
          </w:tcPr>
          <w:p w14:paraId="7B823476" w14:textId="77777777" w:rsidR="00A14568" w:rsidRPr="00E3731F" w:rsidRDefault="45CCE538">
            <w:pPr>
              <w:rPr>
                <w:b/>
              </w:rPr>
            </w:pPr>
            <w:r w:rsidRPr="00E3731F">
              <w:rPr>
                <w:b/>
              </w:rPr>
              <w:t>responsable</w:t>
            </w:r>
          </w:p>
        </w:tc>
        <w:tc>
          <w:tcPr>
            <w:tcW w:w="1211" w:type="pct"/>
            <w:gridSpan w:val="2"/>
          </w:tcPr>
          <w:p w14:paraId="4D238236" w14:textId="77777777" w:rsidR="00A14568" w:rsidRPr="00E3731F" w:rsidRDefault="45CCE538">
            <w:pPr>
              <w:rPr>
                <w:b/>
              </w:rPr>
            </w:pPr>
            <w:r w:rsidRPr="00E3731F">
              <w:rPr>
                <w:b/>
              </w:rPr>
              <w:t>Extras</w:t>
            </w:r>
          </w:p>
        </w:tc>
      </w:tr>
      <w:tr w:rsidR="00A14568" w14:paraId="125199FC" w14:textId="77777777" w:rsidTr="00E3731F">
        <w:trPr>
          <w:gridAfter w:val="1"/>
          <w:wAfter w:w="152" w:type="pct"/>
        </w:trPr>
        <w:tc>
          <w:tcPr>
            <w:tcW w:w="1095" w:type="pct"/>
          </w:tcPr>
          <w:p w14:paraId="713CD414" w14:textId="16C83E23" w:rsidR="00A14568" w:rsidRPr="00637CDB" w:rsidRDefault="45CCE538">
            <w:pPr>
              <w:rPr>
                <w:lang w:val="en-GB"/>
              </w:rPr>
            </w:pPr>
            <w:r w:rsidRPr="00637CDB">
              <w:rPr>
                <w:lang w:val="en-GB"/>
              </w:rPr>
              <w:t>Design system screens</w:t>
            </w:r>
          </w:p>
        </w:tc>
        <w:tc>
          <w:tcPr>
            <w:tcW w:w="796" w:type="pct"/>
            <w:gridSpan w:val="3"/>
          </w:tcPr>
          <w:p w14:paraId="45A0E918" w14:textId="1B35B369" w:rsidR="00A14568" w:rsidRPr="00637CDB" w:rsidRDefault="009B3CE2">
            <w:pPr>
              <w:rPr>
                <w:lang w:val="en-GB"/>
              </w:rPr>
            </w:pPr>
            <w:r w:rsidRPr="00637CDB">
              <w:rPr>
                <w:lang w:val="en-GB"/>
              </w:rPr>
              <w:t>100</w:t>
            </w:r>
            <w:r w:rsidR="45CCE538" w:rsidRPr="00637CDB">
              <w:rPr>
                <w:lang w:val="en-GB"/>
              </w:rPr>
              <w:t>%</w:t>
            </w:r>
          </w:p>
        </w:tc>
        <w:tc>
          <w:tcPr>
            <w:tcW w:w="1020" w:type="pct"/>
            <w:gridSpan w:val="2"/>
          </w:tcPr>
          <w:p w14:paraId="491B11DD" w14:textId="1AFDD7FA" w:rsidR="00A14568" w:rsidRPr="00637CDB" w:rsidRDefault="00E3731F">
            <w:pPr>
              <w:rPr>
                <w:lang w:val="en-GB"/>
              </w:rPr>
            </w:pPr>
            <w:r w:rsidRPr="00637CDB">
              <w:rPr>
                <w:lang w:val="en-GB"/>
              </w:rPr>
              <w:t>14</w:t>
            </w:r>
            <w:r w:rsidR="45CCE538" w:rsidRPr="00637CDB">
              <w:rPr>
                <w:lang w:val="en-GB"/>
              </w:rPr>
              <w:t>/03/2016</w:t>
            </w:r>
          </w:p>
        </w:tc>
        <w:tc>
          <w:tcPr>
            <w:tcW w:w="726" w:type="pct"/>
          </w:tcPr>
          <w:p w14:paraId="2E892474" w14:textId="320251AA" w:rsidR="00A14568" w:rsidRPr="00637CDB" w:rsidRDefault="45CCE538">
            <w:pPr>
              <w:rPr>
                <w:lang w:val="en-GB"/>
              </w:rPr>
            </w:pPr>
            <w:r w:rsidRPr="00637CDB">
              <w:rPr>
                <w:lang w:val="en-GB"/>
              </w:rPr>
              <w:t>All members</w:t>
            </w:r>
          </w:p>
        </w:tc>
        <w:tc>
          <w:tcPr>
            <w:tcW w:w="1211" w:type="pct"/>
            <w:gridSpan w:val="2"/>
          </w:tcPr>
          <w:p w14:paraId="5E482F76" w14:textId="1E03ACF8" w:rsidR="00A14568" w:rsidRPr="00637CDB" w:rsidRDefault="45CCE538">
            <w:pPr>
              <w:rPr>
                <w:lang w:val="en-GB"/>
              </w:rPr>
            </w:pPr>
            <w:r w:rsidRPr="00637CDB">
              <w:rPr>
                <w:lang w:val="en-GB"/>
              </w:rPr>
              <w:t>-</w:t>
            </w:r>
          </w:p>
        </w:tc>
      </w:tr>
      <w:tr w:rsidR="00A14568" w14:paraId="567A095E" w14:textId="77777777" w:rsidTr="00E3731F">
        <w:trPr>
          <w:gridAfter w:val="1"/>
          <w:wAfter w:w="152" w:type="pct"/>
        </w:trPr>
        <w:tc>
          <w:tcPr>
            <w:tcW w:w="1095" w:type="pct"/>
          </w:tcPr>
          <w:p w14:paraId="5F8D2366" w14:textId="7ABBD781" w:rsidR="00A14568" w:rsidRPr="00637CDB" w:rsidRDefault="45CCE538">
            <w:pPr>
              <w:rPr>
                <w:lang w:val="en-GB"/>
              </w:rPr>
            </w:pPr>
            <w:r w:rsidRPr="00637CDB">
              <w:rPr>
                <w:lang w:val="en-GB"/>
              </w:rPr>
              <w:t>Study web programming</w:t>
            </w:r>
          </w:p>
        </w:tc>
        <w:tc>
          <w:tcPr>
            <w:tcW w:w="796" w:type="pct"/>
            <w:gridSpan w:val="3"/>
          </w:tcPr>
          <w:p w14:paraId="4493EB80" w14:textId="3C3803F4" w:rsidR="00A14568" w:rsidRPr="00637CDB" w:rsidRDefault="009B3CE2">
            <w:pPr>
              <w:rPr>
                <w:lang w:val="en-GB"/>
              </w:rPr>
            </w:pPr>
            <w:r w:rsidRPr="00637CDB">
              <w:rPr>
                <w:lang w:val="en-GB"/>
              </w:rPr>
              <w:t>90%</w:t>
            </w:r>
          </w:p>
        </w:tc>
        <w:tc>
          <w:tcPr>
            <w:tcW w:w="1020" w:type="pct"/>
            <w:gridSpan w:val="2"/>
          </w:tcPr>
          <w:p w14:paraId="79BE7978" w14:textId="4DE801DD" w:rsidR="00A14568" w:rsidRPr="00637CDB" w:rsidRDefault="00E3731F">
            <w:pPr>
              <w:rPr>
                <w:lang w:val="en-GB"/>
              </w:rPr>
            </w:pPr>
            <w:r w:rsidRPr="00637CDB">
              <w:rPr>
                <w:lang w:val="en-GB"/>
              </w:rPr>
              <w:t>18</w:t>
            </w:r>
            <w:r w:rsidR="45CCE538" w:rsidRPr="00637CDB">
              <w:rPr>
                <w:lang w:val="en-GB"/>
              </w:rPr>
              <w:t>/04/2016</w:t>
            </w:r>
          </w:p>
        </w:tc>
        <w:tc>
          <w:tcPr>
            <w:tcW w:w="726" w:type="pct"/>
          </w:tcPr>
          <w:p w14:paraId="1B46E6FC" w14:textId="3478454B" w:rsidR="00A14568" w:rsidRPr="00637CDB" w:rsidRDefault="45CCE538">
            <w:pPr>
              <w:rPr>
                <w:lang w:val="en-GB"/>
              </w:rPr>
            </w:pPr>
            <w:r w:rsidRPr="00637CDB">
              <w:rPr>
                <w:lang w:val="en-GB"/>
              </w:rPr>
              <w:t>All members</w:t>
            </w:r>
          </w:p>
        </w:tc>
        <w:tc>
          <w:tcPr>
            <w:tcW w:w="1211" w:type="pct"/>
            <w:gridSpan w:val="2"/>
          </w:tcPr>
          <w:p w14:paraId="0A1804BA" w14:textId="05071342" w:rsidR="00A14568" w:rsidRPr="00637CDB" w:rsidRDefault="45CCE538">
            <w:pPr>
              <w:rPr>
                <w:lang w:val="en-GB"/>
              </w:rPr>
            </w:pPr>
            <w:r w:rsidRPr="00637CDB">
              <w:rPr>
                <w:lang w:val="en-GB"/>
              </w:rPr>
              <w:t>-</w:t>
            </w:r>
          </w:p>
        </w:tc>
      </w:tr>
      <w:tr w:rsidR="004336F9" w14:paraId="02F9A3F0" w14:textId="77777777" w:rsidTr="00E3731F">
        <w:trPr>
          <w:gridAfter w:val="1"/>
          <w:wAfter w:w="152" w:type="pct"/>
        </w:trPr>
        <w:tc>
          <w:tcPr>
            <w:tcW w:w="1095" w:type="pct"/>
          </w:tcPr>
          <w:p w14:paraId="0E884160" w14:textId="2BBAFE50" w:rsidR="004336F9" w:rsidRPr="00637CDB" w:rsidRDefault="45CCE538">
            <w:pPr>
              <w:rPr>
                <w:lang w:val="en-GB"/>
              </w:rPr>
            </w:pPr>
            <w:r w:rsidRPr="00637CDB">
              <w:rPr>
                <w:lang w:val="en-GB"/>
              </w:rPr>
              <w:t>Program system screens</w:t>
            </w:r>
          </w:p>
        </w:tc>
        <w:tc>
          <w:tcPr>
            <w:tcW w:w="796" w:type="pct"/>
            <w:gridSpan w:val="3"/>
          </w:tcPr>
          <w:p w14:paraId="1C40AB69" w14:textId="2DAD43A3" w:rsidR="004336F9" w:rsidRPr="00637CDB" w:rsidRDefault="009B3CE2">
            <w:pPr>
              <w:rPr>
                <w:lang w:val="en-GB"/>
              </w:rPr>
            </w:pPr>
            <w:r w:rsidRPr="00637CDB">
              <w:rPr>
                <w:lang w:val="en-GB"/>
              </w:rPr>
              <w:t>80</w:t>
            </w:r>
            <w:r w:rsidR="45CCE538" w:rsidRPr="00637CDB">
              <w:rPr>
                <w:lang w:val="en-GB"/>
              </w:rPr>
              <w:t>%</w:t>
            </w:r>
          </w:p>
        </w:tc>
        <w:tc>
          <w:tcPr>
            <w:tcW w:w="1020" w:type="pct"/>
            <w:gridSpan w:val="2"/>
          </w:tcPr>
          <w:p w14:paraId="77FCA313" w14:textId="1BBC913A" w:rsidR="004336F9" w:rsidRPr="00637CDB" w:rsidRDefault="00E3731F">
            <w:pPr>
              <w:rPr>
                <w:lang w:val="en-GB"/>
              </w:rPr>
            </w:pPr>
            <w:r w:rsidRPr="00637CDB">
              <w:rPr>
                <w:lang w:val="en-GB"/>
              </w:rPr>
              <w:t>10/04</w:t>
            </w:r>
            <w:r w:rsidR="45CCE538" w:rsidRPr="00637CDB">
              <w:rPr>
                <w:lang w:val="en-GB"/>
              </w:rPr>
              <w:t>/2016</w:t>
            </w:r>
          </w:p>
        </w:tc>
        <w:tc>
          <w:tcPr>
            <w:tcW w:w="726" w:type="pct"/>
          </w:tcPr>
          <w:p w14:paraId="3208F821" w14:textId="11B91D0E" w:rsidR="004336F9" w:rsidRPr="00637CDB" w:rsidRDefault="45CCE538">
            <w:pPr>
              <w:rPr>
                <w:lang w:val="en-GB"/>
              </w:rPr>
            </w:pPr>
            <w:r w:rsidRPr="00637CDB">
              <w:rPr>
                <w:lang w:val="en-GB"/>
              </w:rPr>
              <w:t>All members</w:t>
            </w:r>
          </w:p>
        </w:tc>
        <w:tc>
          <w:tcPr>
            <w:tcW w:w="1211" w:type="pct"/>
            <w:gridSpan w:val="2"/>
          </w:tcPr>
          <w:p w14:paraId="1D23D6F1" w14:textId="059C6E38" w:rsidR="004336F9" w:rsidRPr="00637CDB" w:rsidRDefault="45CCE538">
            <w:pPr>
              <w:rPr>
                <w:lang w:val="en-GB"/>
              </w:rPr>
            </w:pPr>
            <w:r w:rsidRPr="00637CDB">
              <w:rPr>
                <w:lang w:val="en-GB"/>
              </w:rPr>
              <w:t>-</w:t>
            </w:r>
          </w:p>
        </w:tc>
      </w:tr>
      <w:tr w:rsidR="009B3CE2" w:rsidRPr="00EA1164" w14:paraId="6B93BE0D" w14:textId="77777777" w:rsidTr="00E3731F">
        <w:trPr>
          <w:gridAfter w:val="1"/>
          <w:wAfter w:w="152" w:type="pct"/>
        </w:trPr>
        <w:tc>
          <w:tcPr>
            <w:tcW w:w="1095" w:type="pct"/>
          </w:tcPr>
          <w:p w14:paraId="432CC5EC" w14:textId="2922CA49" w:rsidR="009B3CE2" w:rsidRPr="00637CDB" w:rsidRDefault="009B3CE2">
            <w:pPr>
              <w:rPr>
                <w:lang w:val="en-GB"/>
              </w:rPr>
            </w:pPr>
            <w:r w:rsidRPr="00637CDB">
              <w:rPr>
                <w:lang w:val="en-GB"/>
              </w:rPr>
              <w:t xml:space="preserve">Program </w:t>
            </w:r>
            <w:r w:rsidR="00637CDB" w:rsidRPr="00637CDB">
              <w:rPr>
                <w:lang w:val="en-GB"/>
              </w:rPr>
              <w:t>functionalities</w:t>
            </w:r>
          </w:p>
        </w:tc>
        <w:tc>
          <w:tcPr>
            <w:tcW w:w="796" w:type="pct"/>
            <w:gridSpan w:val="3"/>
          </w:tcPr>
          <w:p w14:paraId="27B1CC19" w14:textId="705555EF" w:rsidR="009B3CE2" w:rsidRPr="00637CDB" w:rsidRDefault="009B3CE2">
            <w:pPr>
              <w:rPr>
                <w:lang w:val="en-GB"/>
              </w:rPr>
            </w:pPr>
            <w:r w:rsidRPr="00637CDB">
              <w:rPr>
                <w:lang w:val="en-GB"/>
              </w:rPr>
              <w:t>100%</w:t>
            </w:r>
          </w:p>
        </w:tc>
        <w:tc>
          <w:tcPr>
            <w:tcW w:w="1020" w:type="pct"/>
            <w:gridSpan w:val="2"/>
          </w:tcPr>
          <w:p w14:paraId="6AEF9AFE" w14:textId="14CE9DB9" w:rsidR="009B3CE2" w:rsidRPr="00637CDB" w:rsidRDefault="009B3CE2">
            <w:pPr>
              <w:rPr>
                <w:lang w:val="en-GB"/>
              </w:rPr>
            </w:pPr>
            <w:r w:rsidRPr="00637CDB">
              <w:rPr>
                <w:lang w:val="en-GB"/>
              </w:rPr>
              <w:t>04/04/2016</w:t>
            </w:r>
          </w:p>
        </w:tc>
        <w:tc>
          <w:tcPr>
            <w:tcW w:w="726" w:type="pct"/>
          </w:tcPr>
          <w:p w14:paraId="051A0028" w14:textId="55858B43" w:rsidR="009B3CE2" w:rsidRPr="00637CDB" w:rsidRDefault="009B3CE2">
            <w:pPr>
              <w:rPr>
                <w:lang w:val="en-GB"/>
              </w:rPr>
            </w:pPr>
            <w:r w:rsidRPr="00637CDB">
              <w:rPr>
                <w:lang w:val="en-GB"/>
              </w:rPr>
              <w:t>All members</w:t>
            </w:r>
          </w:p>
        </w:tc>
        <w:tc>
          <w:tcPr>
            <w:tcW w:w="1211" w:type="pct"/>
            <w:gridSpan w:val="2"/>
          </w:tcPr>
          <w:p w14:paraId="5184B800" w14:textId="58104536" w:rsidR="009B3CE2" w:rsidRPr="00637CDB" w:rsidRDefault="00EA1164" w:rsidP="00EA1164">
            <w:pPr>
              <w:rPr>
                <w:lang w:val="en-GB"/>
              </w:rPr>
            </w:pPr>
            <w:r w:rsidRPr="00637CDB">
              <w:rPr>
                <w:lang w:val="en-GB"/>
              </w:rPr>
              <w:t>Each member have their own functionality to program</w:t>
            </w:r>
          </w:p>
        </w:tc>
      </w:tr>
      <w:tr w:rsidR="00A14568" w:rsidRPr="00EA1164" w14:paraId="6436BD34" w14:textId="77777777" w:rsidTr="00E3731F">
        <w:tc>
          <w:tcPr>
            <w:tcW w:w="1249" w:type="pct"/>
            <w:gridSpan w:val="2"/>
          </w:tcPr>
          <w:p w14:paraId="22C64506" w14:textId="77777777" w:rsidR="00A14568" w:rsidRPr="00EA1164" w:rsidRDefault="00A14568" w:rsidP="00DC66C3">
            <w:pPr>
              <w:rPr>
                <w:lang w:val="en-GB"/>
              </w:rPr>
            </w:pPr>
          </w:p>
        </w:tc>
        <w:tc>
          <w:tcPr>
            <w:tcW w:w="637" w:type="pct"/>
          </w:tcPr>
          <w:p w14:paraId="2B52C3E8" w14:textId="77777777" w:rsidR="00A14568" w:rsidRPr="00EA1164" w:rsidRDefault="00A14568">
            <w:pPr>
              <w:rPr>
                <w:lang w:val="en-GB"/>
              </w:rPr>
            </w:pPr>
          </w:p>
        </w:tc>
        <w:tc>
          <w:tcPr>
            <w:tcW w:w="745" w:type="pct"/>
            <w:gridSpan w:val="2"/>
          </w:tcPr>
          <w:p w14:paraId="2132751F" w14:textId="77777777" w:rsidR="00A14568" w:rsidRPr="00EA1164" w:rsidRDefault="00A14568">
            <w:pPr>
              <w:rPr>
                <w:lang w:val="en-GB"/>
              </w:rPr>
            </w:pPr>
          </w:p>
        </w:tc>
        <w:tc>
          <w:tcPr>
            <w:tcW w:w="1133" w:type="pct"/>
            <w:gridSpan w:val="3"/>
          </w:tcPr>
          <w:p w14:paraId="27C3F7EF" w14:textId="77777777" w:rsidR="00A14568" w:rsidRPr="00EA1164" w:rsidRDefault="00A14568">
            <w:pPr>
              <w:rPr>
                <w:lang w:val="en-GB"/>
              </w:rPr>
            </w:pPr>
          </w:p>
        </w:tc>
        <w:tc>
          <w:tcPr>
            <w:tcW w:w="1236" w:type="pct"/>
            <w:gridSpan w:val="2"/>
          </w:tcPr>
          <w:p w14:paraId="240B6537" w14:textId="77777777" w:rsidR="00A14568" w:rsidRPr="00EA1164" w:rsidRDefault="00A14568">
            <w:pPr>
              <w:rPr>
                <w:lang w:val="en-GB"/>
              </w:rPr>
            </w:pPr>
          </w:p>
        </w:tc>
      </w:tr>
    </w:tbl>
    <w:p w14:paraId="23056602" w14:textId="77777777" w:rsidR="00A14568" w:rsidRPr="004336F9" w:rsidRDefault="45CCE538">
      <w:pPr>
        <w:pStyle w:val="ttulo1"/>
        <w:rPr>
          <w:lang w:val="en-GB"/>
        </w:rPr>
      </w:pPr>
      <w:r w:rsidRPr="45CCE538">
        <w:rPr>
          <w:lang w:val="en-GB"/>
        </w:rPr>
        <w:t>HISTORY OF RISKS AND PROBLEMS</w:t>
      </w:r>
    </w:p>
    <w:tbl>
      <w:tblPr>
        <w:tblStyle w:val="Tabeladorelatriodestatus"/>
        <w:tblW w:w="5000" w:type="pct"/>
        <w:tblLook w:val="04A0" w:firstRow="1" w:lastRow="0" w:firstColumn="1" w:lastColumn="0" w:noHBand="0" w:noVBand="1"/>
      </w:tblPr>
      <w:tblGrid>
        <w:gridCol w:w="7655"/>
        <w:gridCol w:w="1844"/>
        <w:gridCol w:w="248"/>
      </w:tblGrid>
      <w:tr w:rsidR="00A14568" w14:paraId="5A5F94EB" w14:textId="77777777" w:rsidTr="00E3731F">
        <w:trPr>
          <w:cnfStyle w:val="100000000000" w:firstRow="1" w:lastRow="0" w:firstColumn="0" w:lastColumn="0" w:oddVBand="0" w:evenVBand="0" w:oddHBand="0" w:evenHBand="0" w:firstRowFirstColumn="0" w:firstRowLastColumn="0" w:lastRowFirstColumn="0" w:lastRowLastColumn="0"/>
        </w:trPr>
        <w:tc>
          <w:tcPr>
            <w:tcW w:w="3927" w:type="pct"/>
          </w:tcPr>
          <w:p w14:paraId="212726B5" w14:textId="77777777" w:rsidR="00A14568" w:rsidRPr="00E3731F" w:rsidRDefault="45CCE538">
            <w:pPr>
              <w:rPr>
                <w:b/>
              </w:rPr>
            </w:pPr>
            <w:r w:rsidRPr="00E3731F">
              <w:rPr>
                <w:b/>
              </w:rPr>
              <w:t>pROBLEMS</w:t>
            </w:r>
          </w:p>
        </w:tc>
        <w:tc>
          <w:tcPr>
            <w:tcW w:w="946" w:type="pct"/>
          </w:tcPr>
          <w:p w14:paraId="7604A845" w14:textId="77777777" w:rsidR="00A14568" w:rsidRPr="00E3731F" w:rsidRDefault="45CCE538">
            <w:pPr>
              <w:rPr>
                <w:b/>
              </w:rPr>
            </w:pPr>
            <w:r w:rsidRPr="00E3731F">
              <w:rPr>
                <w:b/>
              </w:rPr>
              <w:t>ASSIGNED TO</w:t>
            </w:r>
          </w:p>
        </w:tc>
        <w:tc>
          <w:tcPr>
            <w:tcW w:w="127" w:type="pct"/>
          </w:tcPr>
          <w:p w14:paraId="2BB859F3" w14:textId="6B637762" w:rsidR="00A14568" w:rsidRDefault="00A14568"/>
        </w:tc>
      </w:tr>
      <w:tr w:rsidR="00A14568" w:rsidRPr="000910E0" w14:paraId="6E8C4586" w14:textId="77777777" w:rsidTr="00E3731F">
        <w:tc>
          <w:tcPr>
            <w:tcW w:w="3927" w:type="pct"/>
          </w:tcPr>
          <w:p w14:paraId="1FE0ECD1" w14:textId="4862AF18" w:rsidR="00A14568" w:rsidRPr="000910E0" w:rsidRDefault="45CCE538" w:rsidP="000910E0">
            <w:pPr>
              <w:rPr>
                <w:lang w:val="en-GB"/>
              </w:rPr>
            </w:pPr>
            <w:r w:rsidRPr="45CCE538">
              <w:rPr>
                <w:lang w:val="en-GB"/>
              </w:rPr>
              <w:t xml:space="preserve">We decide to make a website to clients’ access, but we did not study web programming yet, so we need to study and learn by ourselves. </w:t>
            </w:r>
          </w:p>
        </w:tc>
        <w:tc>
          <w:tcPr>
            <w:tcW w:w="946" w:type="pct"/>
          </w:tcPr>
          <w:p w14:paraId="12E9C18E" w14:textId="6F3C80C1" w:rsidR="00A14568" w:rsidRPr="000910E0" w:rsidRDefault="45CCE538">
            <w:pPr>
              <w:rPr>
                <w:lang w:val="en-GB"/>
              </w:rPr>
            </w:pPr>
            <w:r w:rsidRPr="45CCE538">
              <w:rPr>
                <w:lang w:val="en-GB"/>
              </w:rPr>
              <w:t>All members</w:t>
            </w:r>
          </w:p>
        </w:tc>
        <w:tc>
          <w:tcPr>
            <w:tcW w:w="127" w:type="pct"/>
          </w:tcPr>
          <w:p w14:paraId="2CB31DD5" w14:textId="5C455890" w:rsidR="00A14568" w:rsidRPr="000910E0" w:rsidRDefault="00A14568" w:rsidP="00E3731F">
            <w:pPr>
              <w:rPr>
                <w:lang w:val="en-GB"/>
              </w:rPr>
            </w:pPr>
          </w:p>
        </w:tc>
      </w:tr>
      <w:tr w:rsidR="00DC66C3" w:rsidRPr="00E3731F" w14:paraId="5303EF65" w14:textId="77777777" w:rsidTr="00E3731F">
        <w:tc>
          <w:tcPr>
            <w:tcW w:w="3927" w:type="pct"/>
          </w:tcPr>
          <w:p w14:paraId="16541B05" w14:textId="20D23F50" w:rsidR="00DC66C3" w:rsidRPr="000910E0" w:rsidRDefault="00E3731F" w:rsidP="00E3731F">
            <w:pPr>
              <w:rPr>
                <w:lang w:val="en-GB"/>
              </w:rPr>
            </w:pPr>
            <w:r>
              <w:rPr>
                <w:lang w:val="en-GB"/>
              </w:rPr>
              <w:t>We had already created some screens of the Java system, and this screens are not going to be used anymore, so we lost some time that should had been used to something that is really going to be useful.</w:t>
            </w:r>
          </w:p>
        </w:tc>
        <w:tc>
          <w:tcPr>
            <w:tcW w:w="946" w:type="pct"/>
          </w:tcPr>
          <w:p w14:paraId="339D53AD" w14:textId="7F479B61" w:rsidR="00DC66C3" w:rsidRPr="000910E0" w:rsidRDefault="00E3731F">
            <w:pPr>
              <w:rPr>
                <w:lang w:val="en-GB"/>
              </w:rPr>
            </w:pPr>
            <w:r>
              <w:rPr>
                <w:lang w:val="en-GB"/>
              </w:rPr>
              <w:t>All members</w:t>
            </w:r>
          </w:p>
        </w:tc>
        <w:tc>
          <w:tcPr>
            <w:tcW w:w="127" w:type="pct"/>
          </w:tcPr>
          <w:p w14:paraId="359FEAEA" w14:textId="16A6AF5A" w:rsidR="00DC66C3" w:rsidRPr="000910E0" w:rsidRDefault="00DC66C3" w:rsidP="00E3731F">
            <w:pPr>
              <w:rPr>
                <w:lang w:val="en-GB"/>
              </w:rPr>
            </w:pPr>
          </w:p>
        </w:tc>
      </w:tr>
      <w:tr w:rsidR="00A14568" w:rsidRPr="00E3731F" w14:paraId="3BD09568" w14:textId="77777777" w:rsidTr="00E3731F">
        <w:tc>
          <w:tcPr>
            <w:tcW w:w="3927" w:type="pct"/>
          </w:tcPr>
          <w:p w14:paraId="5903CE1B" w14:textId="77777777" w:rsidR="00A14568" w:rsidRPr="000910E0" w:rsidRDefault="00A14568">
            <w:pPr>
              <w:rPr>
                <w:lang w:val="en-GB"/>
              </w:rPr>
            </w:pPr>
          </w:p>
        </w:tc>
        <w:tc>
          <w:tcPr>
            <w:tcW w:w="946" w:type="pct"/>
          </w:tcPr>
          <w:p w14:paraId="0206C88A" w14:textId="77777777" w:rsidR="00A14568" w:rsidRPr="000910E0" w:rsidRDefault="00A14568">
            <w:pPr>
              <w:rPr>
                <w:lang w:val="en-GB"/>
              </w:rPr>
            </w:pPr>
          </w:p>
        </w:tc>
        <w:tc>
          <w:tcPr>
            <w:tcW w:w="127" w:type="pct"/>
          </w:tcPr>
          <w:p w14:paraId="59480ABB" w14:textId="77777777" w:rsidR="00A14568" w:rsidRPr="000910E0" w:rsidRDefault="00A14568">
            <w:pPr>
              <w:rPr>
                <w:lang w:val="en-GB"/>
              </w:rPr>
            </w:pPr>
          </w:p>
        </w:tc>
      </w:tr>
      <w:tr w:rsidR="00A14568" w:rsidRPr="00E3731F" w14:paraId="42A58446" w14:textId="77777777" w:rsidTr="00E3731F">
        <w:tc>
          <w:tcPr>
            <w:tcW w:w="3927" w:type="pct"/>
          </w:tcPr>
          <w:p w14:paraId="4C008FB9" w14:textId="77777777" w:rsidR="00A14568" w:rsidRPr="000910E0" w:rsidRDefault="00A14568">
            <w:pPr>
              <w:rPr>
                <w:lang w:val="en-GB"/>
              </w:rPr>
            </w:pPr>
          </w:p>
        </w:tc>
        <w:tc>
          <w:tcPr>
            <w:tcW w:w="946" w:type="pct"/>
          </w:tcPr>
          <w:p w14:paraId="4C9676FC" w14:textId="77777777" w:rsidR="00A14568" w:rsidRPr="000910E0" w:rsidRDefault="00A14568">
            <w:pPr>
              <w:rPr>
                <w:lang w:val="en-GB"/>
              </w:rPr>
            </w:pPr>
          </w:p>
        </w:tc>
        <w:tc>
          <w:tcPr>
            <w:tcW w:w="127" w:type="pct"/>
          </w:tcPr>
          <w:p w14:paraId="435F8607" w14:textId="77777777" w:rsidR="00A14568" w:rsidRPr="000910E0" w:rsidRDefault="00A14568">
            <w:pPr>
              <w:rPr>
                <w:lang w:val="en-GB"/>
              </w:rPr>
            </w:pPr>
          </w:p>
        </w:tc>
      </w:tr>
    </w:tbl>
    <w:p w14:paraId="6A5D7953" w14:textId="0ABD8C9D" w:rsidR="00A14568" w:rsidRPr="00E3731F" w:rsidRDefault="00A14568">
      <w:pPr>
        <w:rPr>
          <w:lang w:val="en-GB"/>
        </w:rPr>
      </w:pPr>
    </w:p>
    <w:sectPr w:rsidR="00A14568" w:rsidRPr="00E3731F" w:rsidSect="00493B3D">
      <w:footerReference w:type="default" r:id="rId9"/>
      <w:headerReference w:type="first" r:id="rId10"/>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09BD3" w14:textId="77777777" w:rsidR="00F579E7" w:rsidRDefault="00F579E7">
      <w:pPr>
        <w:spacing w:before="0" w:after="0"/>
      </w:pPr>
      <w:r>
        <w:separator/>
      </w:r>
    </w:p>
  </w:endnote>
  <w:endnote w:type="continuationSeparator" w:id="0">
    <w:p w14:paraId="7DCCC34D" w14:textId="77777777" w:rsidR="00F579E7" w:rsidRDefault="00F579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16CB9" w14:textId="77777777" w:rsidR="00A14568" w:rsidRDefault="45CCE538">
    <w:pPr>
      <w:pStyle w:val="rodap"/>
    </w:pPr>
    <w:r>
      <w:t>Página</w:t>
    </w:r>
    <w:r w:rsidR="0009217F">
      <w:fldChar w:fldCharType="begin"/>
    </w:r>
    <w:r w:rsidR="0009217F">
      <w:instrText>page</w:instrText>
    </w:r>
    <w:r w:rsidR="0009217F">
      <w:fldChar w:fldCharType="separate"/>
    </w:r>
    <w:r>
      <w:t>2</w:t>
    </w:r>
    <w:r w:rsidR="0009217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54C55" w14:textId="77777777" w:rsidR="00F579E7" w:rsidRDefault="00F579E7">
      <w:pPr>
        <w:spacing w:before="0" w:after="0"/>
      </w:pPr>
      <w:r>
        <w:separator/>
      </w:r>
    </w:p>
  </w:footnote>
  <w:footnote w:type="continuationSeparator" w:id="0">
    <w:p w14:paraId="58BB3ED0" w14:textId="77777777" w:rsidR="00F579E7" w:rsidRDefault="00F579E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873"/>
      <w:gridCol w:w="4874"/>
    </w:tblGrid>
    <w:tr w:rsidR="00A14568" w14:paraId="3ACD3A63" w14:textId="77777777" w:rsidTr="45CCE538">
      <w:tc>
        <w:tcPr>
          <w:tcW w:w="2500" w:type="pct"/>
          <w:vAlign w:val="bottom"/>
        </w:tcPr>
        <w:p w14:paraId="141097E8" w14:textId="77777777" w:rsidR="00A14568" w:rsidRPr="00DC66C3" w:rsidRDefault="45CCE538">
          <w:pPr>
            <w:rPr>
              <w:lang w:val="en-GB"/>
            </w:rPr>
          </w:pPr>
          <w:r w:rsidRPr="45CCE538">
            <w:rPr>
              <w:lang w:val="en-GB"/>
            </w:rPr>
            <w:t>University of West London</w:t>
          </w:r>
        </w:p>
        <w:p w14:paraId="5BA04D36" w14:textId="77777777" w:rsidR="00DC66C3" w:rsidRDefault="45CCE538" w:rsidP="00DC66C3">
          <w:pPr>
            <w:rPr>
              <w:lang w:val="en-GB"/>
            </w:rPr>
          </w:pPr>
          <w:r w:rsidRPr="45CCE538">
            <w:rPr>
              <w:lang w:val="en-GB"/>
            </w:rPr>
            <w:t>Computer Science - Second year, module 2</w:t>
          </w:r>
        </w:p>
        <w:p w14:paraId="2FBEF7B8" w14:textId="77777777" w:rsidR="00DC66C3" w:rsidRPr="00DC66C3" w:rsidRDefault="45CCE538" w:rsidP="00DC66C3">
          <w:pPr>
            <w:rPr>
              <w:lang w:val="en-GB"/>
            </w:rPr>
          </w:pPr>
          <w:r w:rsidRPr="45CCE538">
            <w:rPr>
              <w:lang w:val="en-GB"/>
            </w:rPr>
            <w:t>Group 7</w:t>
          </w:r>
        </w:p>
      </w:tc>
      <w:sdt>
        <w:sdtPr>
          <w:alias w:val="Clique no ícone para substituir a imagem"/>
          <w:tag w:val="Clique no ícone para substituir a imagem"/>
          <w:id w:val="-423115271"/>
          <w:picture/>
        </w:sdtPr>
        <w:sdtEndPr/>
        <w:sdtContent>
          <w:tc>
            <w:tcPr>
              <w:tcW w:w="2500" w:type="pct"/>
              <w:vAlign w:val="bottom"/>
            </w:tcPr>
            <w:p w14:paraId="4C322549" w14:textId="77777777" w:rsidR="00A14568" w:rsidRDefault="0009217F">
              <w:pPr>
                <w:pStyle w:val="cabealho"/>
              </w:pPr>
              <w:r>
                <w:rPr>
                  <w:noProof/>
                </w:rPr>
                <w:drawing>
                  <wp:inline distT="0" distB="0" distL="0" distR="0" wp14:anchorId="1818D904" wp14:editId="0C4A2A66">
                    <wp:extent cx="1565484" cy="6120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72673" cy="614863"/>
                            </a:xfrm>
                            <a:prstGeom prst="rect">
                              <a:avLst/>
                            </a:prstGeom>
                            <a:noFill/>
                            <a:ln>
                              <a:noFill/>
                            </a:ln>
                          </pic:spPr>
                        </pic:pic>
                      </a:graphicData>
                    </a:graphic>
                  </wp:inline>
                </w:drawing>
              </w:r>
            </w:p>
          </w:tc>
        </w:sdtContent>
      </w:sdt>
    </w:tr>
  </w:tbl>
  <w:p w14:paraId="6E45ABC6" w14:textId="77777777" w:rsidR="00A14568" w:rsidRDefault="00A1456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3"/>
    <w:rsid w:val="000910E0"/>
    <w:rsid w:val="0009217F"/>
    <w:rsid w:val="001F2A6B"/>
    <w:rsid w:val="00301D6A"/>
    <w:rsid w:val="004336F9"/>
    <w:rsid w:val="00493B3D"/>
    <w:rsid w:val="004C6EB8"/>
    <w:rsid w:val="004F6A3F"/>
    <w:rsid w:val="005B4163"/>
    <w:rsid w:val="005F4CE7"/>
    <w:rsid w:val="00637CDB"/>
    <w:rsid w:val="00655AC5"/>
    <w:rsid w:val="006A0250"/>
    <w:rsid w:val="007720A8"/>
    <w:rsid w:val="00830E64"/>
    <w:rsid w:val="00864596"/>
    <w:rsid w:val="008A4990"/>
    <w:rsid w:val="009B3CE2"/>
    <w:rsid w:val="00A14568"/>
    <w:rsid w:val="00A61713"/>
    <w:rsid w:val="00AE0FA5"/>
    <w:rsid w:val="00C0059F"/>
    <w:rsid w:val="00CB1A5D"/>
    <w:rsid w:val="00D67254"/>
    <w:rsid w:val="00DC66C3"/>
    <w:rsid w:val="00E3731F"/>
    <w:rsid w:val="00E679F7"/>
    <w:rsid w:val="00EA1164"/>
    <w:rsid w:val="00EA2D77"/>
    <w:rsid w:val="00F579E7"/>
    <w:rsid w:val="00FD2123"/>
    <w:rsid w:val="45CCE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A462"/>
  <w15:chartTrackingRefBased/>
  <w15:docId w15:val="{78E2732B-94F2-40BF-90C3-E9B1F632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Fontepargpadro"/>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Fontepargpadro"/>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Forte">
    <w:name w:val="Strong"/>
    <w:basedOn w:val="Fontepargpadro"/>
    <w:uiPriority w:val="1"/>
    <w:unhideWhenUsed/>
    <w:qFormat/>
    <w:rPr>
      <w:b/>
      <w:bCs/>
    </w:rPr>
  </w:style>
  <w:style w:type="character" w:customStyle="1" w:styleId="Semcaracdeespaamento">
    <w:name w:val="Sem carac de espaçamento"/>
    <w:basedOn w:val="Fontepargpadro"/>
    <w:link w:val="Semespaamento"/>
    <w:uiPriority w:val="1"/>
  </w:style>
  <w:style w:type="table" w:customStyle="1" w:styleId="Gradedatabela">
    <w:name w:val="Grade da tabela"/>
    <w:basedOn w:val="Tabela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tuloChar">
    <w:name w:val="Título Char"/>
    <w:basedOn w:val="Fontepargpadro"/>
    <w:link w:val="Ttulo"/>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Fontepargpadro"/>
    <w:uiPriority w:val="99"/>
    <w:semiHidden/>
    <w:rPr>
      <w:color w:val="808080"/>
    </w:rPr>
  </w:style>
  <w:style w:type="paragraph" w:styleId="Encerramento">
    <w:name w:val="Closing"/>
    <w:basedOn w:val="Normal"/>
    <w:link w:val="EncerramentoChar"/>
    <w:uiPriority w:val="99"/>
    <w:unhideWhenUsed/>
    <w:pPr>
      <w:spacing w:before="600" w:after="80"/>
    </w:pPr>
  </w:style>
  <w:style w:type="character" w:customStyle="1" w:styleId="EncerramentoChar">
    <w:name w:val="Encerramento Char"/>
    <w:basedOn w:val="Fontepargpadro"/>
    <w:link w:val="Encerramento"/>
    <w:uiPriority w:val="99"/>
    <w:rPr>
      <w:kern w:val="20"/>
    </w:rPr>
  </w:style>
  <w:style w:type="table" w:customStyle="1" w:styleId="Tabeladorelatriodestatus">
    <w:name w:val="Tabela do relatório de status"/>
    <w:basedOn w:val="Tabela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Fontepargpadro"/>
    <w:link w:val="ttulo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Cabealho0">
    <w:name w:val="header"/>
    <w:basedOn w:val="Normal"/>
    <w:link w:val="CabealhoChar"/>
    <w:uiPriority w:val="99"/>
    <w:unhideWhenUsed/>
    <w:rsid w:val="00493B3D"/>
    <w:pPr>
      <w:tabs>
        <w:tab w:val="center" w:pos="4252"/>
        <w:tab w:val="right" w:pos="8504"/>
      </w:tabs>
      <w:spacing w:before="0" w:after="0"/>
    </w:pPr>
  </w:style>
  <w:style w:type="character" w:customStyle="1" w:styleId="CabealhoChar">
    <w:name w:val="Cabeçalho Char"/>
    <w:basedOn w:val="Fontepargpadro"/>
    <w:link w:val="Cabealho0"/>
    <w:uiPriority w:val="99"/>
    <w:rsid w:val="00493B3D"/>
    <w:rPr>
      <w:kern w:val="20"/>
    </w:rPr>
  </w:style>
  <w:style w:type="paragraph" w:styleId="Rodap0">
    <w:name w:val="footer"/>
    <w:basedOn w:val="Normal"/>
    <w:link w:val="RodapChar"/>
    <w:uiPriority w:val="99"/>
    <w:unhideWhenUsed/>
    <w:rsid w:val="00493B3D"/>
    <w:pPr>
      <w:tabs>
        <w:tab w:val="center" w:pos="4252"/>
        <w:tab w:val="right" w:pos="8504"/>
      </w:tabs>
      <w:spacing w:before="0" w:after="0"/>
    </w:pPr>
  </w:style>
  <w:style w:type="character" w:customStyle="1" w:styleId="RodapChar">
    <w:name w:val="Rodapé Char"/>
    <w:basedOn w:val="Fontepargpadro"/>
    <w:link w:val="Rodap0"/>
    <w:uiPriority w:val="99"/>
    <w:rsid w:val="00493B3D"/>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8559">
      <w:bodyDiv w:val="1"/>
      <w:marLeft w:val="0"/>
      <w:marRight w:val="0"/>
      <w:marTop w:val="0"/>
      <w:marBottom w:val="0"/>
      <w:divBdr>
        <w:top w:val="none" w:sz="0" w:space="0" w:color="auto"/>
        <w:left w:val="none" w:sz="0" w:space="0" w:color="auto"/>
        <w:bottom w:val="none" w:sz="0" w:space="0" w:color="auto"/>
        <w:right w:val="none" w:sz="0" w:space="0" w:color="auto"/>
      </w:divBdr>
    </w:div>
    <w:div w:id="355696626">
      <w:bodyDiv w:val="1"/>
      <w:marLeft w:val="0"/>
      <w:marRight w:val="0"/>
      <w:marTop w:val="0"/>
      <w:marBottom w:val="0"/>
      <w:divBdr>
        <w:top w:val="none" w:sz="0" w:space="0" w:color="auto"/>
        <w:left w:val="none" w:sz="0" w:space="0" w:color="auto"/>
        <w:bottom w:val="none" w:sz="0" w:space="0" w:color="auto"/>
        <w:right w:val="none" w:sz="0" w:space="0" w:color="auto"/>
      </w:divBdr>
    </w:div>
    <w:div w:id="4847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AppData\Roaming\Microsoft\Templates\Relat&#243;rio%20de%20progress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5A53106B614D7A9DA4E2332B381B4F"/>
        <w:category>
          <w:name w:val="Geral"/>
          <w:gallery w:val="placeholder"/>
        </w:category>
        <w:types>
          <w:type w:val="bbPlcHdr"/>
        </w:types>
        <w:behaviors>
          <w:behavior w:val="content"/>
        </w:behaviors>
        <w:guid w:val="{F2816D60-6622-4630-BDFC-1E6D6E3FD6E9}"/>
      </w:docPartPr>
      <w:docPartBody>
        <w:p w:rsidR="00FA06CD" w:rsidRDefault="00FA06CD">
          <w:pPr>
            <w:pStyle w:val="765A53106B614D7A9DA4E2332B381B4F"/>
          </w:pPr>
          <w: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CD"/>
    <w:rsid w:val="006C03EE"/>
    <w:rsid w:val="00FA06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0BC7E3F9FD4CD2A2934EC019C07DB7">
    <w:name w:val="080BC7E3F9FD4CD2A2934EC019C07DB7"/>
  </w:style>
  <w:style w:type="paragraph" w:customStyle="1" w:styleId="7997B1A514D74B129983AB78F08ECD98">
    <w:name w:val="7997B1A514D74B129983AB78F08ECD98"/>
  </w:style>
  <w:style w:type="paragraph" w:customStyle="1" w:styleId="765A53106B614D7A9DA4E2332B381B4F">
    <w:name w:val="765A53106B614D7A9DA4E2332B381B4F"/>
  </w:style>
  <w:style w:type="paragraph" w:customStyle="1" w:styleId="FC2205FFBCC745C1B8EA6A67359010B8">
    <w:name w:val="FC2205FFBCC745C1B8EA6A67359010B8"/>
  </w:style>
  <w:style w:type="paragraph" w:customStyle="1" w:styleId="6995B8BFEA3D40FEA18FA2B3A9731199">
    <w:name w:val="6995B8BFEA3D40FEA18FA2B3A9731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3D017198-8CE0-475F-9156-B935D9EF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Template>
  <TotalTime>24</TotalTime>
  <Pages>1</Pages>
  <Words>247</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Eufrasio</dc:creator>
  <cp:keywords/>
  <cp:lastModifiedBy>Carolina Eufrasio</cp:lastModifiedBy>
  <cp:revision>7</cp:revision>
  <dcterms:created xsi:type="dcterms:W3CDTF">2016-04-08T17:34:00Z</dcterms:created>
  <dcterms:modified xsi:type="dcterms:W3CDTF">2016-04-08T18:08:00Z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