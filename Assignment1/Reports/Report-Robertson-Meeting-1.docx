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E03EA" w14:textId="77777777" w:rsidR="00A14568" w:rsidRDefault="00DC66C3">
      <w:pPr>
        <w:pStyle w:val="Title"/>
      </w:pPr>
      <w:r>
        <w:t>PROJECT STATUS REPORT</w:t>
      </w:r>
    </w:p>
    <w:p w14:paraId="5EE8F94E" w14:textId="77777777" w:rsidR="00A14568" w:rsidRDefault="00DC66C3">
      <w:pPr>
        <w:pStyle w:val="ttulo1"/>
      </w:pPr>
      <w:r>
        <w:t>pROJECT DATA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59"/>
        <w:gridCol w:w="3552"/>
        <w:gridCol w:w="3536"/>
      </w:tblGrid>
      <w:tr w:rsidR="006A0250" w14:paraId="684D37CA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AB10240" w14:textId="77777777" w:rsidR="00A14568" w:rsidRDefault="00DC66C3" w:rsidP="00DC66C3">
            <w:r>
              <w:t>rEPORT DATE</w:t>
            </w:r>
          </w:p>
        </w:tc>
        <w:tc>
          <w:tcPr>
            <w:tcW w:w="3664" w:type="dxa"/>
          </w:tcPr>
          <w:p w14:paraId="63B00DB7" w14:textId="77777777" w:rsidR="00A14568" w:rsidRDefault="00DC66C3">
            <w:r>
              <w:t>MAIN FOCUS</w:t>
            </w:r>
          </w:p>
        </w:tc>
        <w:tc>
          <w:tcPr>
            <w:tcW w:w="3667" w:type="dxa"/>
          </w:tcPr>
          <w:p w14:paraId="740B15B8" w14:textId="77777777" w:rsidR="00A14568" w:rsidRDefault="00DC66C3">
            <w:r>
              <w:t>made by</w:t>
            </w:r>
          </w:p>
        </w:tc>
      </w:tr>
      <w:tr w:rsidR="006A0250" w14:paraId="4D830126" w14:textId="77777777" w:rsidTr="00A14568">
        <w:tc>
          <w:tcPr>
            <w:tcW w:w="2749" w:type="dxa"/>
          </w:tcPr>
          <w:p w14:paraId="75623BA3" w14:textId="1220D76C" w:rsidR="00A14568" w:rsidRDefault="00FD2123" w:rsidP="006A0250">
            <w:r>
              <w:t>February 8, 2016</w:t>
            </w:r>
          </w:p>
        </w:tc>
        <w:tc>
          <w:tcPr>
            <w:tcW w:w="3664" w:type="dxa"/>
          </w:tcPr>
          <w:p w14:paraId="5496D4B3" w14:textId="77211E4E" w:rsidR="00A14568" w:rsidRDefault="00021F55" w:rsidP="00E51823">
            <w:r>
              <w:t>Initial</w:t>
            </w:r>
            <w:r w:rsidR="00FD2123">
              <w:t xml:space="preserve"> considerations</w:t>
            </w:r>
            <w:r w:rsidR="00E51823">
              <w:t xml:space="preserve"> about project programming language e database details</w:t>
            </w:r>
          </w:p>
        </w:tc>
        <w:tc>
          <w:tcPr>
            <w:tcW w:w="3667" w:type="dxa"/>
          </w:tcPr>
          <w:p w14:paraId="396AB3DD" w14:textId="79B3FEC9" w:rsidR="00A14568" w:rsidRDefault="00E568A2" w:rsidP="00E568A2">
            <w:r>
              <w:t>Robertson Lima</w:t>
            </w:r>
          </w:p>
        </w:tc>
      </w:tr>
    </w:tbl>
    <w:p w14:paraId="35CFDCCE" w14:textId="77777777" w:rsidR="00A14568" w:rsidRDefault="00DC66C3">
      <w:pPr>
        <w:pStyle w:val="ttulo1"/>
      </w:pPr>
      <w:r>
        <w:t>Summary</w:t>
      </w:r>
    </w:p>
    <w:p w14:paraId="714B84C0" w14:textId="7930A8F1" w:rsidR="00AC39FC" w:rsidRDefault="00AC39FC"/>
    <w:p w14:paraId="5ACE14AB" w14:textId="6FEB14E8" w:rsidR="00AC39FC" w:rsidRDefault="00AC39FC">
      <w:r>
        <w:t xml:space="preserve">After the first meeting, we decide to think </w:t>
      </w:r>
      <w:r w:rsidR="00E51823">
        <w:t>during</w:t>
      </w:r>
      <w:r>
        <w:t xml:space="preserve"> the week about what will be de direction of this project. The two options </w:t>
      </w:r>
      <w:r w:rsidR="00E51823">
        <w:t>are</w:t>
      </w:r>
      <w:r>
        <w:t>:</w:t>
      </w:r>
    </w:p>
    <w:p w14:paraId="3A085064" w14:textId="612AE708" w:rsidR="00AC39FC" w:rsidRDefault="00AC39FC" w:rsidP="00AC39FC">
      <w:pPr>
        <w:pStyle w:val="ListParagraph"/>
        <w:numPr>
          <w:ilvl w:val="0"/>
          <w:numId w:val="1"/>
        </w:numPr>
      </w:pPr>
      <w:r>
        <w:t>A website only</w:t>
      </w:r>
    </w:p>
    <w:p w14:paraId="45EDFF3D" w14:textId="19CB67FE" w:rsidR="00AC39FC" w:rsidRDefault="00AC39FC" w:rsidP="00AC39FC">
      <w:pPr>
        <w:pStyle w:val="ListParagraph"/>
        <w:numPr>
          <w:ilvl w:val="0"/>
          <w:numId w:val="1"/>
        </w:numPr>
      </w:pPr>
      <w:r>
        <w:t>Website for sales and a separate system for the physical store</w:t>
      </w:r>
    </w:p>
    <w:p w14:paraId="2B61308D" w14:textId="510D4205" w:rsidR="00AC39FC" w:rsidRDefault="00AC39FC" w:rsidP="00AC39FC"/>
    <w:p w14:paraId="04AA8ECA" w14:textId="1447BA90" w:rsidR="00AC39FC" w:rsidRDefault="00B0166F" w:rsidP="00AC39FC">
      <w:r>
        <w:t>One way or the othe</w:t>
      </w:r>
      <w:r w:rsidR="00AC39FC">
        <w:t>r, it will be necessary to have knowledge in web programming.</w:t>
      </w:r>
      <w:bookmarkStart w:id="0" w:name="_GoBack"/>
      <w:bookmarkEnd w:id="0"/>
    </w:p>
    <w:p w14:paraId="5179ACB3" w14:textId="25909EAB" w:rsidR="00A14568" w:rsidRPr="00864596" w:rsidRDefault="00E51823">
      <w:pPr>
        <w:pStyle w:val="ttulo1"/>
      </w:pPr>
      <w:r>
        <w:t>Individual</w:t>
      </w:r>
      <w:r w:rsidR="00DC66C3">
        <w:t xml:space="preserve"> project vision</w:t>
      </w:r>
    </w:p>
    <w:tbl>
      <w:tblPr>
        <w:tblStyle w:val="Tabeladorelatriodestatus"/>
        <w:tblW w:w="4848" w:type="pct"/>
        <w:tblLayout w:type="fixed"/>
        <w:tblLook w:val="04A0" w:firstRow="1" w:lastRow="0" w:firstColumn="1" w:lastColumn="0" w:noHBand="0" w:noVBand="1"/>
      </w:tblPr>
      <w:tblGrid>
        <w:gridCol w:w="2135"/>
        <w:gridCol w:w="1542"/>
        <w:gridCol w:w="9"/>
        <w:gridCol w:w="1990"/>
        <w:gridCol w:w="1416"/>
        <w:gridCol w:w="2359"/>
      </w:tblGrid>
      <w:tr w:rsidR="00864596" w14:paraId="66472875" w14:textId="77777777" w:rsidTr="008B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</w:tcPr>
          <w:p w14:paraId="43E32ECA" w14:textId="77777777" w:rsidR="00A14568" w:rsidRDefault="00DC66C3">
            <w:r>
              <w:t>Task</w:t>
            </w:r>
          </w:p>
        </w:tc>
        <w:tc>
          <w:tcPr>
            <w:tcW w:w="816" w:type="pct"/>
          </w:tcPr>
          <w:p w14:paraId="7D86CB1A" w14:textId="77777777" w:rsidR="00A14568" w:rsidRDefault="0009217F" w:rsidP="00864596">
            <w:r>
              <w:t xml:space="preserve">% </w:t>
            </w:r>
            <w:r w:rsidR="00864596">
              <w:t>concluded</w:t>
            </w:r>
          </w:p>
        </w:tc>
        <w:tc>
          <w:tcPr>
            <w:tcW w:w="1058" w:type="pct"/>
            <w:gridSpan w:val="2"/>
          </w:tcPr>
          <w:p w14:paraId="372AAED7" w14:textId="77777777" w:rsidR="00A14568" w:rsidRDefault="00DC66C3" w:rsidP="00DC66C3">
            <w:r>
              <w:t>expect finish date</w:t>
            </w:r>
          </w:p>
        </w:tc>
        <w:tc>
          <w:tcPr>
            <w:tcW w:w="749" w:type="pct"/>
          </w:tcPr>
          <w:p w14:paraId="7B823476" w14:textId="77777777" w:rsidR="00A14568" w:rsidRDefault="00DC66C3">
            <w:r>
              <w:t>responsable</w:t>
            </w:r>
          </w:p>
        </w:tc>
        <w:tc>
          <w:tcPr>
            <w:tcW w:w="1249" w:type="pct"/>
          </w:tcPr>
          <w:p w14:paraId="4D238236" w14:textId="77777777" w:rsidR="00A14568" w:rsidRDefault="00DC66C3">
            <w:r>
              <w:t>Extras</w:t>
            </w:r>
          </w:p>
        </w:tc>
      </w:tr>
      <w:tr w:rsidR="00A14568" w14:paraId="10A0507F" w14:textId="77777777" w:rsidTr="008B3692">
        <w:tc>
          <w:tcPr>
            <w:tcW w:w="1129" w:type="pct"/>
          </w:tcPr>
          <w:p w14:paraId="52E7FE59" w14:textId="51EFA163" w:rsidR="00864596" w:rsidRPr="00864596" w:rsidRDefault="00AC39FC" w:rsidP="00E568A2">
            <w:pPr>
              <w:rPr>
                <w:u w:val="single"/>
              </w:rPr>
            </w:pPr>
            <w:r>
              <w:t>Review Java Programming</w:t>
            </w:r>
          </w:p>
        </w:tc>
        <w:tc>
          <w:tcPr>
            <w:tcW w:w="821" w:type="pct"/>
            <w:gridSpan w:val="2"/>
          </w:tcPr>
          <w:p w14:paraId="2915811D" w14:textId="492C85AD" w:rsidR="00A14568" w:rsidRDefault="00E568A2">
            <w:r>
              <w:t>100</w:t>
            </w:r>
            <w:r w:rsidR="00BA77A4">
              <w:t>%</w:t>
            </w:r>
          </w:p>
        </w:tc>
        <w:tc>
          <w:tcPr>
            <w:tcW w:w="1052" w:type="pct"/>
          </w:tcPr>
          <w:p w14:paraId="3906F4C6" w14:textId="74A9547A" w:rsidR="00A14568" w:rsidRDefault="00E51823" w:rsidP="00E568A2">
            <w:r>
              <w:t>15</w:t>
            </w:r>
            <w:r w:rsidR="00BA77A4">
              <w:t>/02/2016</w:t>
            </w:r>
          </w:p>
        </w:tc>
        <w:tc>
          <w:tcPr>
            <w:tcW w:w="749" w:type="pct"/>
          </w:tcPr>
          <w:p w14:paraId="5AE93575" w14:textId="02D553E8" w:rsidR="00A14568" w:rsidRDefault="00E568A2">
            <w:r>
              <w:t>Robertson</w:t>
            </w:r>
          </w:p>
        </w:tc>
        <w:tc>
          <w:tcPr>
            <w:tcW w:w="1249" w:type="pct"/>
          </w:tcPr>
          <w:p w14:paraId="3FB4A810" w14:textId="0BC09BB5" w:rsidR="00A14568" w:rsidRDefault="00BA77A4">
            <w:r>
              <w:t>-</w:t>
            </w:r>
          </w:p>
        </w:tc>
      </w:tr>
      <w:tr w:rsidR="008B3692" w14:paraId="35FC3575" w14:textId="77777777" w:rsidTr="008B3692">
        <w:tc>
          <w:tcPr>
            <w:tcW w:w="1129" w:type="pct"/>
          </w:tcPr>
          <w:p w14:paraId="44F87760" w14:textId="3AE46CE6" w:rsidR="008B3692" w:rsidRDefault="00E51823">
            <w:r>
              <w:t>Study Programming to Web</w:t>
            </w:r>
          </w:p>
        </w:tc>
        <w:tc>
          <w:tcPr>
            <w:tcW w:w="821" w:type="pct"/>
            <w:gridSpan w:val="2"/>
          </w:tcPr>
          <w:p w14:paraId="0B08685B" w14:textId="34C0F70C" w:rsidR="008B3692" w:rsidRDefault="00E568A2">
            <w:r>
              <w:t>20%</w:t>
            </w:r>
          </w:p>
        </w:tc>
        <w:tc>
          <w:tcPr>
            <w:tcW w:w="1052" w:type="pct"/>
          </w:tcPr>
          <w:p w14:paraId="5C9833AA" w14:textId="1C4D5BC4" w:rsidR="008B3692" w:rsidRDefault="007A5543" w:rsidP="00791C37">
            <w:r>
              <w:t>06</w:t>
            </w:r>
            <w:r w:rsidR="00E568A2">
              <w:t>/0</w:t>
            </w:r>
            <w:r w:rsidR="00791C37">
              <w:t>3</w:t>
            </w:r>
            <w:r w:rsidR="00E568A2">
              <w:t>/2016</w:t>
            </w:r>
          </w:p>
        </w:tc>
        <w:tc>
          <w:tcPr>
            <w:tcW w:w="749" w:type="pct"/>
          </w:tcPr>
          <w:p w14:paraId="5602DAF8" w14:textId="71854BEB" w:rsidR="008B3692" w:rsidRDefault="00E568A2">
            <w:r>
              <w:t>Robertson</w:t>
            </w:r>
          </w:p>
        </w:tc>
        <w:tc>
          <w:tcPr>
            <w:tcW w:w="1249" w:type="pct"/>
          </w:tcPr>
          <w:p w14:paraId="4697509B" w14:textId="77777777" w:rsidR="008B3692" w:rsidRDefault="008B3692"/>
        </w:tc>
      </w:tr>
      <w:tr w:rsidR="00A14568" w14:paraId="125199FC" w14:textId="77777777" w:rsidTr="008B3692">
        <w:tc>
          <w:tcPr>
            <w:tcW w:w="1129" w:type="pct"/>
          </w:tcPr>
          <w:p w14:paraId="713CD414" w14:textId="77777777" w:rsidR="00A14568" w:rsidRDefault="00A14568"/>
        </w:tc>
        <w:tc>
          <w:tcPr>
            <w:tcW w:w="821" w:type="pct"/>
            <w:gridSpan w:val="2"/>
          </w:tcPr>
          <w:p w14:paraId="45A0E918" w14:textId="77777777" w:rsidR="00A14568" w:rsidRDefault="00A14568"/>
        </w:tc>
        <w:tc>
          <w:tcPr>
            <w:tcW w:w="1052" w:type="pct"/>
          </w:tcPr>
          <w:p w14:paraId="491B11DD" w14:textId="77777777" w:rsidR="00A14568" w:rsidRDefault="00A14568"/>
        </w:tc>
        <w:tc>
          <w:tcPr>
            <w:tcW w:w="749" w:type="pct"/>
          </w:tcPr>
          <w:p w14:paraId="2E892474" w14:textId="77777777" w:rsidR="00A14568" w:rsidRDefault="00A14568"/>
        </w:tc>
        <w:tc>
          <w:tcPr>
            <w:tcW w:w="1249" w:type="pct"/>
          </w:tcPr>
          <w:p w14:paraId="5E482F76" w14:textId="77777777" w:rsidR="00A14568" w:rsidRDefault="00A14568"/>
        </w:tc>
      </w:tr>
    </w:tbl>
    <w:p w14:paraId="23056602" w14:textId="77777777" w:rsidR="00A14568" w:rsidRDefault="00864596">
      <w:pPr>
        <w:pStyle w:val="ttulo1"/>
      </w:pPr>
      <w:r>
        <w:t>HISTORY OF RISKS AND PROBLEMS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14:paraId="5A5F94EB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12726B5" w14:textId="77777777" w:rsidR="00A14568" w:rsidRDefault="00864596">
            <w:r>
              <w:t>pROBLEMS</w:t>
            </w:r>
          </w:p>
        </w:tc>
        <w:tc>
          <w:tcPr>
            <w:tcW w:w="1250" w:type="pct"/>
          </w:tcPr>
          <w:p w14:paraId="7604A845" w14:textId="77777777" w:rsidR="00A14568" w:rsidRDefault="00864596">
            <w:r>
              <w:t>ASSIGNED TO</w:t>
            </w:r>
          </w:p>
        </w:tc>
        <w:tc>
          <w:tcPr>
            <w:tcW w:w="1250" w:type="pct"/>
          </w:tcPr>
          <w:p w14:paraId="2BB859F3" w14:textId="77777777" w:rsidR="00A14568" w:rsidRDefault="00864596">
            <w:r>
              <w:t>DatE</w:t>
            </w:r>
          </w:p>
        </w:tc>
      </w:tr>
      <w:tr w:rsidR="00A14568" w14:paraId="6E8C4586" w14:textId="77777777" w:rsidTr="00A14568">
        <w:tc>
          <w:tcPr>
            <w:tcW w:w="2500" w:type="pct"/>
          </w:tcPr>
          <w:p w14:paraId="1FE0ECD1" w14:textId="502C152E" w:rsidR="00A14568" w:rsidRDefault="00BA77A4" w:rsidP="00E568A2">
            <w:r>
              <w:t xml:space="preserve">Decide </w:t>
            </w:r>
            <w:r w:rsidR="00E568A2">
              <w:t>what will be the information needed to be stored in the database</w:t>
            </w:r>
          </w:p>
        </w:tc>
        <w:tc>
          <w:tcPr>
            <w:tcW w:w="1250" w:type="pct"/>
          </w:tcPr>
          <w:p w14:paraId="12E9C18E" w14:textId="1531AE0F" w:rsidR="00A14568" w:rsidRDefault="00BA77A4">
            <w:r>
              <w:t xml:space="preserve">All </w:t>
            </w:r>
            <w:r w:rsidRPr="00BA77A4">
              <w:t>members</w:t>
            </w:r>
          </w:p>
        </w:tc>
        <w:tc>
          <w:tcPr>
            <w:tcW w:w="1250" w:type="pct"/>
          </w:tcPr>
          <w:p w14:paraId="2CB31DD5" w14:textId="23726E9A" w:rsidR="00A14568" w:rsidRDefault="00BA77A4">
            <w:r>
              <w:t>15/02/2016</w:t>
            </w:r>
          </w:p>
        </w:tc>
      </w:tr>
      <w:tr w:rsidR="00DC66C3" w14:paraId="5303EF65" w14:textId="77777777" w:rsidTr="00A14568">
        <w:tc>
          <w:tcPr>
            <w:tcW w:w="2500" w:type="pct"/>
          </w:tcPr>
          <w:p w14:paraId="16541B05" w14:textId="4BAE6FA4" w:rsidR="00DC66C3" w:rsidRDefault="00DC66C3"/>
        </w:tc>
        <w:tc>
          <w:tcPr>
            <w:tcW w:w="1250" w:type="pct"/>
          </w:tcPr>
          <w:p w14:paraId="339D53AD" w14:textId="77777777" w:rsidR="00DC66C3" w:rsidRDefault="00DC66C3"/>
        </w:tc>
        <w:tc>
          <w:tcPr>
            <w:tcW w:w="1250" w:type="pct"/>
          </w:tcPr>
          <w:p w14:paraId="359FEAEA" w14:textId="77777777" w:rsidR="00DC66C3" w:rsidRDefault="00DC66C3"/>
        </w:tc>
      </w:tr>
      <w:tr w:rsidR="00A14568" w14:paraId="3BD09568" w14:textId="77777777" w:rsidTr="008B3692">
        <w:trPr>
          <w:trHeight w:val="77"/>
        </w:trPr>
        <w:tc>
          <w:tcPr>
            <w:tcW w:w="2500" w:type="pct"/>
          </w:tcPr>
          <w:p w14:paraId="5903CE1B" w14:textId="77777777" w:rsidR="00A14568" w:rsidRDefault="00A14568"/>
        </w:tc>
        <w:tc>
          <w:tcPr>
            <w:tcW w:w="1250" w:type="pct"/>
          </w:tcPr>
          <w:p w14:paraId="0206C88A" w14:textId="77777777" w:rsidR="00A14568" w:rsidRPr="00BA77A4" w:rsidRDefault="00A14568">
            <w:pPr>
              <w:rPr>
                <w:u w:val="single"/>
              </w:rPr>
            </w:pPr>
          </w:p>
        </w:tc>
        <w:tc>
          <w:tcPr>
            <w:tcW w:w="1250" w:type="pct"/>
          </w:tcPr>
          <w:p w14:paraId="59480ABB" w14:textId="77777777" w:rsidR="00A14568" w:rsidRDefault="00A14568"/>
        </w:tc>
      </w:tr>
      <w:tr w:rsidR="00A14568" w14:paraId="42A58446" w14:textId="77777777" w:rsidTr="00E51823">
        <w:trPr>
          <w:trHeight w:val="57"/>
        </w:trPr>
        <w:tc>
          <w:tcPr>
            <w:tcW w:w="2500" w:type="pct"/>
          </w:tcPr>
          <w:p w14:paraId="4C008FB9" w14:textId="77777777" w:rsidR="00A14568" w:rsidRDefault="00A14568"/>
        </w:tc>
        <w:tc>
          <w:tcPr>
            <w:tcW w:w="1250" w:type="pct"/>
          </w:tcPr>
          <w:p w14:paraId="4C9676FC" w14:textId="77777777" w:rsidR="00A14568" w:rsidRDefault="00A14568"/>
        </w:tc>
        <w:tc>
          <w:tcPr>
            <w:tcW w:w="1250" w:type="pct"/>
          </w:tcPr>
          <w:p w14:paraId="435F8607" w14:textId="77777777" w:rsidR="00A14568" w:rsidRDefault="00A14568"/>
        </w:tc>
      </w:tr>
    </w:tbl>
    <w:p w14:paraId="62D04114" w14:textId="77777777" w:rsidR="00A14568" w:rsidRPr="00864596" w:rsidRDefault="00864596">
      <w:pPr>
        <w:pStyle w:val="ttulo1"/>
        <w:rPr>
          <w:u w:val="single"/>
        </w:rPr>
      </w:pPr>
      <w:r>
        <w:t>CONCLUSIONS/RECOMENDATIONS</w:t>
      </w:r>
    </w:p>
    <w:p w14:paraId="6A5D7953" w14:textId="4D286FA5" w:rsidR="00A14568" w:rsidRDefault="008B3692">
      <w:r>
        <w:t>-</w:t>
      </w:r>
    </w:p>
    <w:sectPr w:rsidR="00A14568" w:rsidSect="00493B3D">
      <w:footerReference w:type="default" r:id="rId10"/>
      <w:headerReference w:type="first" r:id="rId11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B39BD" w14:textId="77777777" w:rsidR="000B53AF" w:rsidRDefault="000B53AF">
      <w:pPr>
        <w:spacing w:before="0" w:after="0"/>
      </w:pPr>
      <w:r>
        <w:separator/>
      </w:r>
    </w:p>
  </w:endnote>
  <w:endnote w:type="continuationSeparator" w:id="0">
    <w:p w14:paraId="1D024835" w14:textId="77777777" w:rsidR="000B53AF" w:rsidRDefault="000B53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16CB9" w14:textId="2E26066A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E5182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99B70" w14:textId="77777777" w:rsidR="000B53AF" w:rsidRDefault="000B53AF">
      <w:pPr>
        <w:spacing w:before="0" w:after="0"/>
      </w:pPr>
      <w:r>
        <w:separator/>
      </w:r>
    </w:p>
  </w:footnote>
  <w:footnote w:type="continuationSeparator" w:id="0">
    <w:p w14:paraId="2D8A237D" w14:textId="77777777" w:rsidR="000B53AF" w:rsidRDefault="000B53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 w14:paraId="3ACD3A63" w14:textId="77777777">
      <w:tc>
        <w:tcPr>
          <w:tcW w:w="2500" w:type="pct"/>
          <w:vAlign w:val="bottom"/>
        </w:tcPr>
        <w:p w14:paraId="141097E8" w14:textId="77777777" w:rsidR="00A14568" w:rsidRPr="00DC66C3" w:rsidRDefault="00DC66C3">
          <w:r w:rsidRPr="00DC66C3">
            <w:t>University of West London</w:t>
          </w:r>
        </w:p>
        <w:p w14:paraId="5BA04D36" w14:textId="77777777" w:rsidR="00DC66C3" w:rsidRDefault="00DC66C3" w:rsidP="00DC66C3">
          <w:r>
            <w:t>Computer Science - Second year, module 2</w:t>
          </w:r>
        </w:p>
        <w:p w14:paraId="2FBEF7B8" w14:textId="77777777" w:rsidR="00DC66C3" w:rsidRPr="00DC66C3" w:rsidRDefault="00DC66C3" w:rsidP="00DC66C3">
          <w:r>
            <w:t>Group 7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4C322549" w14:textId="77777777" w:rsidR="00A14568" w:rsidRDefault="0009217F">
              <w:pPr>
                <w:pStyle w:val="cabealho"/>
              </w:pPr>
              <w:r>
                <w:rPr>
                  <w:noProof/>
                  <w:lang w:val="pt-BR"/>
                </w:rPr>
                <w:drawing>
                  <wp:inline distT="0" distB="0" distL="0" distR="0" wp14:anchorId="1818D904" wp14:editId="0C4A2A66">
                    <wp:extent cx="1565484" cy="612052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2673" cy="614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E45ABC6" w14:textId="77777777" w:rsidR="00A14568" w:rsidRDefault="00A145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83407"/>
    <w:multiLevelType w:val="hybridMultilevel"/>
    <w:tmpl w:val="7F627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C3"/>
    <w:rsid w:val="00021F55"/>
    <w:rsid w:val="000524CA"/>
    <w:rsid w:val="0009217F"/>
    <w:rsid w:val="000B53AF"/>
    <w:rsid w:val="0025595E"/>
    <w:rsid w:val="00493B3D"/>
    <w:rsid w:val="00640125"/>
    <w:rsid w:val="006A0250"/>
    <w:rsid w:val="00791C37"/>
    <w:rsid w:val="007A5543"/>
    <w:rsid w:val="00864596"/>
    <w:rsid w:val="008B3692"/>
    <w:rsid w:val="00A14568"/>
    <w:rsid w:val="00A61713"/>
    <w:rsid w:val="00AC39FC"/>
    <w:rsid w:val="00B0166F"/>
    <w:rsid w:val="00BA77A4"/>
    <w:rsid w:val="00C0297A"/>
    <w:rsid w:val="00CA52FC"/>
    <w:rsid w:val="00D67254"/>
    <w:rsid w:val="00DC66C3"/>
    <w:rsid w:val="00E51823"/>
    <w:rsid w:val="00E568A2"/>
    <w:rsid w:val="00F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CA462"/>
  <w15:chartTrackingRefBased/>
  <w15:docId w15:val="{78E2732B-94F2-40BF-90C3-E9B1F632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DefaultParagraphFont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DefaultParagraphFont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DefaultParagraphFont"/>
    <w:link w:val="Semespaamento"/>
    <w:uiPriority w:val="1"/>
  </w:style>
  <w:style w:type="table" w:customStyle="1" w:styleId="Gradedatabela">
    <w:name w:val="Grade da tabela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Tabeladorelatriodestatus">
    <w:name w:val="Tabela do relatório de status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DefaultParagraphFont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Header">
    <w:name w:val="header"/>
    <w:basedOn w:val="Normal"/>
    <w:link w:val="Header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93B3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93B3D"/>
    <w:rPr>
      <w:kern w:val="20"/>
    </w:rPr>
  </w:style>
  <w:style w:type="paragraph" w:styleId="ListParagraph">
    <w:name w:val="List Paragraph"/>
    <w:basedOn w:val="Normal"/>
    <w:uiPriority w:val="34"/>
    <w:qFormat/>
    <w:rsid w:val="00AC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B18DD225-E6DF-4A2F-A371-DEF058FB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204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Eufrasio</dc:creator>
  <cp:keywords/>
  <cp:lastModifiedBy>robertson lima</cp:lastModifiedBy>
  <cp:revision>9</cp:revision>
  <dcterms:created xsi:type="dcterms:W3CDTF">2016-02-26T15:35:00Z</dcterms:created>
  <dcterms:modified xsi:type="dcterms:W3CDTF">2016-02-28T02:39:00Z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