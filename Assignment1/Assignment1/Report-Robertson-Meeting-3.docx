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FE03EA" w14:textId="77777777" w:rsidR="00A14568" w:rsidRDefault="00DC66C3" w:rsidP="00A3513E">
      <w:pPr>
        <w:pStyle w:val="Title"/>
        <w:ind w:firstLine="144"/>
      </w:pPr>
      <w:r>
        <w:t>PROJECT STATUS REPORT</w:t>
      </w:r>
    </w:p>
    <w:p w14:paraId="5EE8F94E" w14:textId="77777777" w:rsidR="00A14568" w:rsidRDefault="00DC66C3">
      <w:pPr>
        <w:pStyle w:val="ttulo1"/>
      </w:pPr>
      <w:r>
        <w:t>pROJECT DATA</w:t>
      </w:r>
    </w:p>
    <w:tbl>
      <w:tblPr>
        <w:tblStyle w:val="Tabeladorelatriodestatus"/>
        <w:tblW w:w="5000" w:type="pct"/>
        <w:tblLook w:val="04A0" w:firstRow="1" w:lastRow="0" w:firstColumn="1" w:lastColumn="0" w:noHBand="0" w:noVBand="1"/>
      </w:tblPr>
      <w:tblGrid>
        <w:gridCol w:w="2664"/>
        <w:gridCol w:w="3541"/>
        <w:gridCol w:w="3542"/>
      </w:tblGrid>
      <w:tr w:rsidR="005F4CE7" w14:paraId="684D37CA" w14:textId="77777777" w:rsidTr="00A14568">
        <w:trPr>
          <w:cnfStyle w:val="100000000000" w:firstRow="1" w:lastRow="0" w:firstColumn="0" w:lastColumn="0" w:oddVBand="0" w:evenVBand="0" w:oddHBand="0" w:evenHBand="0" w:firstRowFirstColumn="0" w:firstRowLastColumn="0" w:lastRowFirstColumn="0" w:lastRowLastColumn="0"/>
        </w:trPr>
        <w:tc>
          <w:tcPr>
            <w:tcW w:w="2749" w:type="dxa"/>
          </w:tcPr>
          <w:p w14:paraId="2AB10240" w14:textId="77777777" w:rsidR="00A14568" w:rsidRDefault="00DC66C3" w:rsidP="00DC66C3">
            <w:r>
              <w:t>rEPORT DATE</w:t>
            </w:r>
          </w:p>
        </w:tc>
        <w:tc>
          <w:tcPr>
            <w:tcW w:w="3664" w:type="dxa"/>
          </w:tcPr>
          <w:p w14:paraId="63B00DB7" w14:textId="77777777" w:rsidR="00A14568" w:rsidRDefault="00DC66C3">
            <w:r>
              <w:t>MAIN FOCUS</w:t>
            </w:r>
          </w:p>
        </w:tc>
        <w:tc>
          <w:tcPr>
            <w:tcW w:w="3667" w:type="dxa"/>
          </w:tcPr>
          <w:p w14:paraId="740B15B8" w14:textId="77777777" w:rsidR="00A14568" w:rsidRDefault="00DC66C3">
            <w:r>
              <w:t>made by</w:t>
            </w:r>
          </w:p>
        </w:tc>
      </w:tr>
      <w:tr w:rsidR="005F4CE7" w14:paraId="4D830126" w14:textId="77777777" w:rsidTr="00A14568">
        <w:tc>
          <w:tcPr>
            <w:tcW w:w="2749" w:type="dxa"/>
          </w:tcPr>
          <w:p w14:paraId="75623BA3" w14:textId="35943654" w:rsidR="00A14568" w:rsidRDefault="00AE0FA5" w:rsidP="006A0250">
            <w:proofErr w:type="spellStart"/>
            <w:r>
              <w:t>February</w:t>
            </w:r>
            <w:proofErr w:type="spellEnd"/>
            <w:r>
              <w:t xml:space="preserve"> </w:t>
            </w:r>
            <w:r w:rsidR="004F6A3F">
              <w:t>22</w:t>
            </w:r>
            <w:r w:rsidR="00FD2123">
              <w:t>, 2016</w:t>
            </w:r>
          </w:p>
        </w:tc>
        <w:tc>
          <w:tcPr>
            <w:tcW w:w="3664" w:type="dxa"/>
          </w:tcPr>
          <w:p w14:paraId="5496D4B3" w14:textId="711082FC" w:rsidR="00A14568" w:rsidRPr="004F6A3F" w:rsidRDefault="005F4CE7" w:rsidP="00806DC7">
            <w:pPr>
              <w:rPr>
                <w:lang w:val="en-GB"/>
              </w:rPr>
            </w:pPr>
            <w:r>
              <w:rPr>
                <w:lang w:val="en-GB"/>
              </w:rPr>
              <w:t xml:space="preserve">System definitions </w:t>
            </w:r>
            <w:r w:rsidR="00806DC7">
              <w:rPr>
                <w:lang w:val="en-GB"/>
              </w:rPr>
              <w:t>and scheduling</w:t>
            </w:r>
          </w:p>
        </w:tc>
        <w:tc>
          <w:tcPr>
            <w:tcW w:w="3667" w:type="dxa"/>
          </w:tcPr>
          <w:p w14:paraId="396AB3DD" w14:textId="049C4D0C" w:rsidR="00A14568" w:rsidRDefault="00A3513E" w:rsidP="00A3513E">
            <w:r>
              <w:t>Robertson Lima</w:t>
            </w:r>
          </w:p>
        </w:tc>
      </w:tr>
    </w:tbl>
    <w:p w14:paraId="35CFDCCE" w14:textId="77777777" w:rsidR="00A14568" w:rsidRDefault="00DC66C3">
      <w:pPr>
        <w:pStyle w:val="ttulo1"/>
      </w:pPr>
      <w:r>
        <w:t>Summary</w:t>
      </w:r>
    </w:p>
    <w:p w14:paraId="06084FE3" w14:textId="4CD98CF7" w:rsidR="003A6266" w:rsidRDefault="003A6266" w:rsidP="00EA2D77">
      <w:pPr>
        <w:rPr>
          <w:lang w:val="en-GB"/>
        </w:rPr>
      </w:pPr>
    </w:p>
    <w:p w14:paraId="5101CEC6" w14:textId="52F824F4" w:rsidR="003A6266" w:rsidRPr="00EA2D77" w:rsidRDefault="003A6266" w:rsidP="00EA2D77">
      <w:pPr>
        <w:rPr>
          <w:lang w:val="en-GB"/>
        </w:rPr>
      </w:pPr>
      <w:r>
        <w:rPr>
          <w:lang w:val="en-GB"/>
        </w:rPr>
        <w:t>It was decided that the Loyalty Points System will be a website with a separate database from the Supermarket system</w:t>
      </w:r>
      <w:r w:rsidR="00BD4ADB">
        <w:rPr>
          <w:lang w:val="en-GB"/>
        </w:rPr>
        <w:t>. I finished the scheduling of my activities and produced the charts on MS Project. The overview of my activities are showed on the end of this document</w:t>
      </w:r>
    </w:p>
    <w:p w14:paraId="4ED02067" w14:textId="57742772" w:rsidR="00EA2D77" w:rsidRDefault="00EA2D77">
      <w:pPr>
        <w:rPr>
          <w:lang w:val="en-GB"/>
        </w:rPr>
      </w:pPr>
    </w:p>
    <w:p w14:paraId="04A10BD6" w14:textId="5BE24E34" w:rsidR="00012660" w:rsidRPr="00012660" w:rsidRDefault="00012660" w:rsidP="00012660">
      <w:pPr>
        <w:pStyle w:val="ttulo1"/>
        <w:rPr>
          <w:lang w:val="en-US"/>
        </w:rPr>
      </w:pPr>
      <w:r>
        <w:rPr>
          <w:lang w:val="en-US"/>
        </w:rPr>
        <w:t>DECISIONS</w:t>
      </w:r>
    </w:p>
    <w:p w14:paraId="314FC172" w14:textId="77777777" w:rsidR="00012660" w:rsidRDefault="00012660" w:rsidP="00012660">
      <w:pPr>
        <w:rPr>
          <w:lang w:val="en-GB"/>
        </w:rPr>
      </w:pPr>
    </w:p>
    <w:p w14:paraId="1E1A1E74" w14:textId="7C454B88" w:rsidR="00012660" w:rsidRPr="00012660" w:rsidRDefault="00012660" w:rsidP="00012660">
      <w:pPr>
        <w:pStyle w:val="ListParagraph"/>
        <w:numPr>
          <w:ilvl w:val="0"/>
          <w:numId w:val="1"/>
        </w:numPr>
        <w:rPr>
          <w:lang w:val="en-GB"/>
        </w:rPr>
      </w:pPr>
      <w:r w:rsidRPr="00012660">
        <w:rPr>
          <w:lang w:val="en-GB"/>
        </w:rPr>
        <w:t>Database</w:t>
      </w:r>
    </w:p>
    <w:p w14:paraId="13278623" w14:textId="77777777" w:rsidR="00012660" w:rsidRPr="00012660" w:rsidRDefault="00012660" w:rsidP="00012660">
      <w:pPr>
        <w:ind w:left="1440"/>
        <w:rPr>
          <w:lang w:val="en-GB"/>
        </w:rPr>
      </w:pPr>
      <w:r w:rsidRPr="00012660">
        <w:rPr>
          <w:lang w:val="en-GB"/>
        </w:rPr>
        <w:t xml:space="preserve">Create table </w:t>
      </w:r>
      <w:proofErr w:type="gramStart"/>
      <w:r w:rsidRPr="00012660">
        <w:rPr>
          <w:lang w:val="en-GB"/>
        </w:rPr>
        <w:t>clients(</w:t>
      </w:r>
      <w:proofErr w:type="gramEnd"/>
    </w:p>
    <w:p w14:paraId="6E51A8E1" w14:textId="77777777" w:rsidR="00012660" w:rsidRPr="00012660" w:rsidRDefault="00012660" w:rsidP="00012660">
      <w:pPr>
        <w:ind w:left="1440"/>
        <w:rPr>
          <w:lang w:val="en-GB"/>
        </w:rPr>
      </w:pPr>
      <w:r w:rsidRPr="00012660">
        <w:rPr>
          <w:lang w:val="en-GB"/>
        </w:rPr>
        <w:t xml:space="preserve">ID </w:t>
      </w:r>
      <w:proofErr w:type="spellStart"/>
      <w:r w:rsidRPr="00012660">
        <w:rPr>
          <w:lang w:val="en-GB"/>
        </w:rPr>
        <w:t>Int</w:t>
      </w:r>
      <w:proofErr w:type="spellEnd"/>
      <w:r w:rsidRPr="00012660">
        <w:rPr>
          <w:lang w:val="en-GB"/>
        </w:rPr>
        <w:t xml:space="preserve"> UNSIGNED ZEROFILL NOT NULL AUTO_INCREMENT,</w:t>
      </w:r>
    </w:p>
    <w:p w14:paraId="4DC8BA78" w14:textId="77777777" w:rsidR="00012660" w:rsidRPr="00012660" w:rsidRDefault="00012660" w:rsidP="00012660">
      <w:pPr>
        <w:ind w:left="1440"/>
        <w:rPr>
          <w:lang w:val="en-GB"/>
        </w:rPr>
      </w:pPr>
      <w:r w:rsidRPr="00012660">
        <w:rPr>
          <w:lang w:val="en-GB"/>
        </w:rPr>
        <w:t xml:space="preserve">number </w:t>
      </w:r>
      <w:proofErr w:type="spellStart"/>
      <w:r w:rsidRPr="00012660">
        <w:rPr>
          <w:lang w:val="en-GB"/>
        </w:rPr>
        <w:t>Int</w:t>
      </w:r>
      <w:proofErr w:type="spellEnd"/>
      <w:r w:rsidRPr="00012660">
        <w:rPr>
          <w:lang w:val="en-GB"/>
        </w:rPr>
        <w:t xml:space="preserve"> UNSIGNED,</w:t>
      </w:r>
    </w:p>
    <w:p w14:paraId="28A67BD1" w14:textId="77777777" w:rsidR="00012660" w:rsidRPr="00012660" w:rsidRDefault="00012660" w:rsidP="00012660">
      <w:pPr>
        <w:ind w:left="1440"/>
        <w:rPr>
          <w:lang w:val="en-GB"/>
        </w:rPr>
      </w:pPr>
      <w:r w:rsidRPr="00012660">
        <w:rPr>
          <w:lang w:val="en-GB"/>
        </w:rPr>
        <w:t xml:space="preserve">forename </w:t>
      </w:r>
      <w:proofErr w:type="gramStart"/>
      <w:r w:rsidRPr="00012660">
        <w:rPr>
          <w:lang w:val="en-GB"/>
        </w:rPr>
        <w:t>Varchar(</w:t>
      </w:r>
      <w:proofErr w:type="gramEnd"/>
      <w:r w:rsidRPr="00012660">
        <w:rPr>
          <w:lang w:val="en-GB"/>
        </w:rPr>
        <w:t>30),</w:t>
      </w:r>
    </w:p>
    <w:p w14:paraId="15E8BBD3" w14:textId="77777777" w:rsidR="00012660" w:rsidRPr="00012660" w:rsidRDefault="00012660" w:rsidP="00012660">
      <w:pPr>
        <w:ind w:left="1440"/>
        <w:rPr>
          <w:lang w:val="en-GB"/>
        </w:rPr>
      </w:pPr>
      <w:r w:rsidRPr="00012660">
        <w:rPr>
          <w:lang w:val="en-GB"/>
        </w:rPr>
        <w:t xml:space="preserve">surname </w:t>
      </w:r>
      <w:proofErr w:type="gramStart"/>
      <w:r w:rsidRPr="00012660">
        <w:rPr>
          <w:lang w:val="en-GB"/>
        </w:rPr>
        <w:t>Varchar(</w:t>
      </w:r>
      <w:proofErr w:type="gramEnd"/>
      <w:r w:rsidRPr="00012660">
        <w:rPr>
          <w:lang w:val="en-GB"/>
        </w:rPr>
        <w:t>30),</w:t>
      </w:r>
    </w:p>
    <w:p w14:paraId="1C7A384A" w14:textId="77777777" w:rsidR="00012660" w:rsidRPr="00012660" w:rsidRDefault="00012660" w:rsidP="00012660">
      <w:pPr>
        <w:ind w:left="1440"/>
        <w:rPr>
          <w:lang w:val="en-GB"/>
        </w:rPr>
      </w:pPr>
      <w:r w:rsidRPr="00012660">
        <w:rPr>
          <w:lang w:val="en-GB"/>
        </w:rPr>
        <w:t xml:space="preserve">email </w:t>
      </w:r>
      <w:proofErr w:type="gramStart"/>
      <w:r w:rsidRPr="00012660">
        <w:rPr>
          <w:lang w:val="en-GB"/>
        </w:rPr>
        <w:t>Varchar(</w:t>
      </w:r>
      <w:proofErr w:type="gramEnd"/>
      <w:r w:rsidRPr="00012660">
        <w:rPr>
          <w:lang w:val="en-GB"/>
        </w:rPr>
        <w:t>40),</w:t>
      </w:r>
    </w:p>
    <w:p w14:paraId="17CE2FEC" w14:textId="77777777" w:rsidR="00012660" w:rsidRPr="00012660" w:rsidRDefault="00012660" w:rsidP="00012660">
      <w:pPr>
        <w:ind w:left="1440"/>
        <w:rPr>
          <w:lang w:val="en-GB"/>
        </w:rPr>
      </w:pPr>
      <w:r w:rsidRPr="00012660">
        <w:rPr>
          <w:lang w:val="en-GB"/>
        </w:rPr>
        <w:t xml:space="preserve">login </w:t>
      </w:r>
      <w:proofErr w:type="gramStart"/>
      <w:r w:rsidRPr="00012660">
        <w:rPr>
          <w:lang w:val="en-GB"/>
        </w:rPr>
        <w:t>Varchar(</w:t>
      </w:r>
      <w:proofErr w:type="gramEnd"/>
      <w:r w:rsidRPr="00012660">
        <w:rPr>
          <w:lang w:val="en-GB"/>
        </w:rPr>
        <w:t>30),</w:t>
      </w:r>
    </w:p>
    <w:p w14:paraId="5C113DAF" w14:textId="77777777" w:rsidR="00012660" w:rsidRPr="00012660" w:rsidRDefault="00012660" w:rsidP="00012660">
      <w:pPr>
        <w:ind w:left="1440"/>
        <w:rPr>
          <w:lang w:val="en-GB"/>
        </w:rPr>
      </w:pPr>
      <w:r w:rsidRPr="00012660">
        <w:rPr>
          <w:lang w:val="en-GB"/>
        </w:rPr>
        <w:t xml:space="preserve">password </w:t>
      </w:r>
      <w:proofErr w:type="gramStart"/>
      <w:r w:rsidRPr="00012660">
        <w:rPr>
          <w:lang w:val="en-GB"/>
        </w:rPr>
        <w:t>Varchar(</w:t>
      </w:r>
      <w:proofErr w:type="gramEnd"/>
      <w:r w:rsidRPr="00012660">
        <w:rPr>
          <w:lang w:val="en-GB"/>
        </w:rPr>
        <w:t>40),</w:t>
      </w:r>
    </w:p>
    <w:p w14:paraId="1C785152" w14:textId="509ED66B" w:rsidR="00012660" w:rsidRDefault="00012660" w:rsidP="00012660">
      <w:pPr>
        <w:ind w:left="1440"/>
        <w:rPr>
          <w:lang w:val="en-GB"/>
        </w:rPr>
      </w:pPr>
      <w:r w:rsidRPr="00012660">
        <w:rPr>
          <w:lang w:val="en-GB"/>
        </w:rPr>
        <w:t xml:space="preserve">Primary Key (ID)) ENGINE = </w:t>
      </w:r>
      <w:proofErr w:type="spellStart"/>
      <w:r w:rsidRPr="00012660">
        <w:rPr>
          <w:lang w:val="en-GB"/>
        </w:rPr>
        <w:t>MyISAM</w:t>
      </w:r>
      <w:proofErr w:type="spellEnd"/>
      <w:r w:rsidRPr="00012660">
        <w:rPr>
          <w:lang w:val="en-GB"/>
        </w:rPr>
        <w:t>;</w:t>
      </w:r>
    </w:p>
    <w:p w14:paraId="789497A4" w14:textId="77777777" w:rsidR="00012660" w:rsidRPr="00012660" w:rsidRDefault="00012660" w:rsidP="00012660">
      <w:pPr>
        <w:ind w:left="1440"/>
        <w:rPr>
          <w:lang w:val="en-GB"/>
        </w:rPr>
      </w:pPr>
    </w:p>
    <w:p w14:paraId="096FA93B" w14:textId="44E3328A" w:rsidR="00012660" w:rsidRDefault="00012660" w:rsidP="00012660">
      <w:pPr>
        <w:pStyle w:val="ListParagraph"/>
        <w:numPr>
          <w:ilvl w:val="0"/>
          <w:numId w:val="1"/>
        </w:numPr>
        <w:rPr>
          <w:lang w:val="en-GB"/>
        </w:rPr>
      </w:pPr>
      <w:r>
        <w:rPr>
          <w:lang w:val="en-GB"/>
        </w:rPr>
        <w:t>Number of client will be obtained using mathematical manipulation using as base a large prime number and the unique ID of each client. For example:</w:t>
      </w:r>
    </w:p>
    <w:p w14:paraId="5F7570EB" w14:textId="6BF15DC7" w:rsidR="00012660" w:rsidRPr="00012660" w:rsidRDefault="00012660" w:rsidP="00012660">
      <w:pPr>
        <w:ind w:left="1440"/>
      </w:pPr>
      <w:proofErr w:type="spellStart"/>
      <w:proofErr w:type="gramStart"/>
      <w:r w:rsidRPr="00012660">
        <w:t>number</w:t>
      </w:r>
      <w:proofErr w:type="spellEnd"/>
      <w:proofErr w:type="gramEnd"/>
      <w:r w:rsidRPr="00012660">
        <w:t xml:space="preserve"> = </w:t>
      </w:r>
      <w:proofErr w:type="spellStart"/>
      <w:r w:rsidRPr="00012660">
        <w:t>id^base</w:t>
      </w:r>
      <w:proofErr w:type="spellEnd"/>
      <w:r w:rsidRPr="00012660">
        <w:t xml:space="preserve"> </w:t>
      </w:r>
      <w:proofErr w:type="spellStart"/>
      <w:r w:rsidRPr="00012660">
        <w:t>mod</w:t>
      </w:r>
      <w:proofErr w:type="spellEnd"/>
      <w:r w:rsidRPr="00012660">
        <w:t xml:space="preserve"> prime</w:t>
      </w:r>
    </w:p>
    <w:p w14:paraId="3779C0C3" w14:textId="1734A4D0" w:rsidR="00012660" w:rsidRPr="00012660" w:rsidRDefault="00012660" w:rsidP="00012660">
      <w:pPr>
        <w:ind w:left="1440"/>
      </w:pPr>
      <w:proofErr w:type="spellStart"/>
      <w:proofErr w:type="gramStart"/>
      <w:r w:rsidRPr="00012660">
        <w:t>number</w:t>
      </w:r>
      <w:proofErr w:type="spellEnd"/>
      <w:proofErr w:type="gramEnd"/>
      <w:r w:rsidRPr="00012660">
        <w:t xml:space="preserve"> = 42^17 % 27407 = 24978</w:t>
      </w:r>
    </w:p>
    <w:p w14:paraId="0671CC9F" w14:textId="77777777" w:rsidR="00012660" w:rsidRPr="00012660" w:rsidRDefault="00012660" w:rsidP="00012660">
      <w:pPr>
        <w:pStyle w:val="ListParagraph"/>
        <w:rPr>
          <w:lang w:val="en-GB"/>
        </w:rPr>
      </w:pPr>
    </w:p>
    <w:p w14:paraId="7F47709A" w14:textId="66D364B6" w:rsidR="00012660" w:rsidRPr="00012660" w:rsidRDefault="00012660" w:rsidP="00012660">
      <w:pPr>
        <w:pStyle w:val="ListParagraph"/>
        <w:numPr>
          <w:ilvl w:val="0"/>
          <w:numId w:val="1"/>
        </w:numPr>
        <w:rPr>
          <w:lang w:val="en-GB"/>
        </w:rPr>
      </w:pPr>
      <w:r>
        <w:rPr>
          <w:lang w:val="en-GB"/>
        </w:rPr>
        <w:t>The loyalty points will be spent by inserting the id and the security question in the screen before payment (in supermarket website), then the discount will be applied and the loyalty points removed from your account.</w:t>
      </w:r>
    </w:p>
    <w:p w14:paraId="5179ACB3" w14:textId="5CC5D23D" w:rsidR="00A14568" w:rsidRPr="00864596" w:rsidRDefault="00A3513E">
      <w:pPr>
        <w:pStyle w:val="ttulo1"/>
      </w:pPr>
      <w:r>
        <w:t>Individual</w:t>
      </w:r>
      <w:r w:rsidR="00DC66C3">
        <w:t xml:space="preserve"> project vision</w:t>
      </w:r>
    </w:p>
    <w:tbl>
      <w:tblPr>
        <w:tblStyle w:val="Tabeladorelatriodestatus"/>
        <w:tblW w:w="4848" w:type="pct"/>
        <w:tblLayout w:type="fixed"/>
        <w:tblLook w:val="04A0" w:firstRow="1" w:lastRow="0" w:firstColumn="1" w:lastColumn="0" w:noHBand="0" w:noVBand="1"/>
      </w:tblPr>
      <w:tblGrid>
        <w:gridCol w:w="2136"/>
        <w:gridCol w:w="699"/>
        <w:gridCol w:w="843"/>
        <w:gridCol w:w="577"/>
        <w:gridCol w:w="1421"/>
        <w:gridCol w:w="1416"/>
        <w:gridCol w:w="2359"/>
      </w:tblGrid>
      <w:tr w:rsidR="00864596" w14:paraId="66472875" w14:textId="77777777" w:rsidTr="003A6266">
        <w:trPr>
          <w:cnfStyle w:val="100000000000" w:firstRow="1" w:lastRow="0" w:firstColumn="0" w:lastColumn="0" w:oddVBand="0" w:evenVBand="0" w:oddHBand="0" w:evenHBand="0" w:firstRowFirstColumn="0" w:firstRowLastColumn="0" w:lastRowFirstColumn="0" w:lastRowLastColumn="0"/>
        </w:trPr>
        <w:tc>
          <w:tcPr>
            <w:tcW w:w="1130" w:type="pct"/>
          </w:tcPr>
          <w:p w14:paraId="43E32ECA" w14:textId="77777777" w:rsidR="00A14568" w:rsidRDefault="00DC66C3">
            <w:r>
              <w:t>Task</w:t>
            </w:r>
          </w:p>
        </w:tc>
        <w:tc>
          <w:tcPr>
            <w:tcW w:w="816" w:type="pct"/>
            <w:gridSpan w:val="2"/>
          </w:tcPr>
          <w:p w14:paraId="7D86CB1A" w14:textId="77777777" w:rsidR="00A14568" w:rsidRDefault="0009217F" w:rsidP="00864596">
            <w:r>
              <w:t xml:space="preserve">% </w:t>
            </w:r>
            <w:r w:rsidR="00864596">
              <w:t>concluded</w:t>
            </w:r>
          </w:p>
        </w:tc>
        <w:tc>
          <w:tcPr>
            <w:tcW w:w="1057" w:type="pct"/>
            <w:gridSpan w:val="2"/>
          </w:tcPr>
          <w:p w14:paraId="372AAED7" w14:textId="77777777" w:rsidR="00A14568" w:rsidRDefault="00DC66C3" w:rsidP="00DC66C3">
            <w:r>
              <w:t>expect finish date</w:t>
            </w:r>
          </w:p>
        </w:tc>
        <w:tc>
          <w:tcPr>
            <w:tcW w:w="749" w:type="pct"/>
          </w:tcPr>
          <w:p w14:paraId="7B823476" w14:textId="77777777" w:rsidR="00A14568" w:rsidRDefault="00DC66C3">
            <w:r>
              <w:t>responsable</w:t>
            </w:r>
          </w:p>
        </w:tc>
        <w:tc>
          <w:tcPr>
            <w:tcW w:w="1249" w:type="pct"/>
          </w:tcPr>
          <w:p w14:paraId="4D238236" w14:textId="77777777" w:rsidR="00A14568" w:rsidRDefault="00DC66C3">
            <w:r>
              <w:t>Extras</w:t>
            </w:r>
          </w:p>
        </w:tc>
      </w:tr>
      <w:tr w:rsidR="003A6266" w14:paraId="58A8FE59" w14:textId="77777777" w:rsidTr="003A6266">
        <w:tc>
          <w:tcPr>
            <w:tcW w:w="1500" w:type="pct"/>
            <w:gridSpan w:val="2"/>
          </w:tcPr>
          <w:p w14:paraId="6ACA47D2" w14:textId="77777777" w:rsidR="003A6266" w:rsidRPr="00864596" w:rsidRDefault="003A6266" w:rsidP="00DF5C2E">
            <w:pPr>
              <w:rPr>
                <w:u w:val="single"/>
              </w:rPr>
            </w:pPr>
            <w:proofErr w:type="spellStart"/>
            <w:r>
              <w:t>Review</w:t>
            </w:r>
            <w:proofErr w:type="spellEnd"/>
            <w:r>
              <w:t xml:space="preserve"> Java </w:t>
            </w:r>
            <w:proofErr w:type="spellStart"/>
            <w:r>
              <w:t>Programming</w:t>
            </w:r>
            <w:proofErr w:type="spellEnd"/>
          </w:p>
        </w:tc>
        <w:tc>
          <w:tcPr>
            <w:tcW w:w="751" w:type="pct"/>
            <w:gridSpan w:val="2"/>
          </w:tcPr>
          <w:p w14:paraId="6D324344" w14:textId="77777777" w:rsidR="003A6266" w:rsidRDefault="003A6266" w:rsidP="00DF5C2E">
            <w:r>
              <w:t>100%</w:t>
            </w:r>
          </w:p>
        </w:tc>
        <w:tc>
          <w:tcPr>
            <w:tcW w:w="752" w:type="pct"/>
          </w:tcPr>
          <w:p w14:paraId="3C4B6AD5" w14:textId="77777777" w:rsidR="003A6266" w:rsidRDefault="003A6266" w:rsidP="00DF5C2E">
            <w:r>
              <w:t>15/02/2016</w:t>
            </w:r>
          </w:p>
        </w:tc>
        <w:tc>
          <w:tcPr>
            <w:tcW w:w="749" w:type="pct"/>
          </w:tcPr>
          <w:p w14:paraId="344E5335" w14:textId="77777777" w:rsidR="003A6266" w:rsidRDefault="003A6266" w:rsidP="00DF5C2E">
            <w:r>
              <w:t>Robertson</w:t>
            </w:r>
          </w:p>
        </w:tc>
        <w:tc>
          <w:tcPr>
            <w:tcW w:w="1249" w:type="pct"/>
          </w:tcPr>
          <w:p w14:paraId="3BDAEC53" w14:textId="77777777" w:rsidR="003A6266" w:rsidRDefault="003A6266" w:rsidP="00DF5C2E">
            <w:r>
              <w:t>-</w:t>
            </w:r>
          </w:p>
        </w:tc>
      </w:tr>
      <w:tr w:rsidR="003A6266" w14:paraId="23E46E4C" w14:textId="77777777" w:rsidTr="003A6266">
        <w:tc>
          <w:tcPr>
            <w:tcW w:w="1500" w:type="pct"/>
            <w:gridSpan w:val="2"/>
          </w:tcPr>
          <w:p w14:paraId="66328022" w14:textId="77777777" w:rsidR="003A6266" w:rsidRDefault="003A6266" w:rsidP="00DF5C2E">
            <w:proofErr w:type="spellStart"/>
            <w:r>
              <w:t>Study</w:t>
            </w:r>
            <w:proofErr w:type="spellEnd"/>
            <w:r>
              <w:t xml:space="preserve"> </w:t>
            </w:r>
            <w:proofErr w:type="spellStart"/>
            <w:r>
              <w:t>Programming</w:t>
            </w:r>
            <w:proofErr w:type="spellEnd"/>
            <w:r>
              <w:t xml:space="preserve"> </w:t>
            </w:r>
            <w:proofErr w:type="spellStart"/>
            <w:r>
              <w:t>to</w:t>
            </w:r>
            <w:proofErr w:type="spellEnd"/>
            <w:r>
              <w:t xml:space="preserve"> Web</w:t>
            </w:r>
          </w:p>
        </w:tc>
        <w:tc>
          <w:tcPr>
            <w:tcW w:w="751" w:type="pct"/>
            <w:gridSpan w:val="2"/>
          </w:tcPr>
          <w:p w14:paraId="3A6A9675" w14:textId="02B8BB44" w:rsidR="003A6266" w:rsidRDefault="00BD4ADB" w:rsidP="00DF5C2E">
            <w:r>
              <w:t>7</w:t>
            </w:r>
            <w:r w:rsidR="003A6266">
              <w:t>0%</w:t>
            </w:r>
          </w:p>
        </w:tc>
        <w:tc>
          <w:tcPr>
            <w:tcW w:w="752" w:type="pct"/>
          </w:tcPr>
          <w:p w14:paraId="261AD4E1" w14:textId="77777777" w:rsidR="003A6266" w:rsidRDefault="003A6266" w:rsidP="00DF5C2E">
            <w:r>
              <w:t>20/03/2016</w:t>
            </w:r>
          </w:p>
        </w:tc>
        <w:tc>
          <w:tcPr>
            <w:tcW w:w="749" w:type="pct"/>
          </w:tcPr>
          <w:p w14:paraId="6E65956D" w14:textId="77777777" w:rsidR="003A6266" w:rsidRDefault="003A6266" w:rsidP="00DF5C2E">
            <w:r>
              <w:t>Robertson</w:t>
            </w:r>
          </w:p>
        </w:tc>
        <w:tc>
          <w:tcPr>
            <w:tcW w:w="1249" w:type="pct"/>
          </w:tcPr>
          <w:p w14:paraId="4A2260B2" w14:textId="77777777" w:rsidR="003A6266" w:rsidRDefault="003A6266" w:rsidP="00DF5C2E"/>
        </w:tc>
      </w:tr>
      <w:tr w:rsidR="003A6266" w14:paraId="4DDCEAE8" w14:textId="77777777" w:rsidTr="003A6266">
        <w:tc>
          <w:tcPr>
            <w:tcW w:w="1500" w:type="pct"/>
            <w:gridSpan w:val="2"/>
          </w:tcPr>
          <w:p w14:paraId="0D682717" w14:textId="77777777" w:rsidR="003A6266" w:rsidRDefault="003A6266" w:rsidP="00DF5C2E">
            <w:proofErr w:type="spellStart"/>
            <w:r>
              <w:lastRenderedPageBreak/>
              <w:t>Loyalty</w:t>
            </w:r>
            <w:proofErr w:type="spellEnd"/>
            <w:r>
              <w:t xml:space="preserve"> </w:t>
            </w:r>
            <w:proofErr w:type="spellStart"/>
            <w:r>
              <w:t>Database</w:t>
            </w:r>
            <w:proofErr w:type="spellEnd"/>
            <w:r>
              <w:t xml:space="preserve"> design</w:t>
            </w:r>
          </w:p>
        </w:tc>
        <w:tc>
          <w:tcPr>
            <w:tcW w:w="751" w:type="pct"/>
            <w:gridSpan w:val="2"/>
          </w:tcPr>
          <w:p w14:paraId="6FB049C9" w14:textId="2C801AEA" w:rsidR="003A6266" w:rsidRDefault="00BD4ADB" w:rsidP="00DF5C2E">
            <w:r>
              <w:t>100</w:t>
            </w:r>
            <w:r w:rsidR="003A6266">
              <w:t>%</w:t>
            </w:r>
          </w:p>
        </w:tc>
        <w:tc>
          <w:tcPr>
            <w:tcW w:w="752" w:type="pct"/>
          </w:tcPr>
          <w:p w14:paraId="590B9935" w14:textId="77777777" w:rsidR="003A6266" w:rsidRDefault="003A6266" w:rsidP="00DF5C2E">
            <w:r>
              <w:t>22/02/2016</w:t>
            </w:r>
          </w:p>
        </w:tc>
        <w:tc>
          <w:tcPr>
            <w:tcW w:w="749" w:type="pct"/>
          </w:tcPr>
          <w:p w14:paraId="2D016364" w14:textId="77777777" w:rsidR="003A6266" w:rsidRDefault="003A6266" w:rsidP="00DF5C2E">
            <w:r>
              <w:t>Robertson</w:t>
            </w:r>
          </w:p>
        </w:tc>
        <w:tc>
          <w:tcPr>
            <w:tcW w:w="1249" w:type="pct"/>
          </w:tcPr>
          <w:p w14:paraId="294EC4B4" w14:textId="77777777" w:rsidR="003A6266" w:rsidRDefault="003A6266" w:rsidP="00DF5C2E"/>
        </w:tc>
      </w:tr>
      <w:tr w:rsidR="003A6266" w14:paraId="654BF29F" w14:textId="77777777" w:rsidTr="003A6266">
        <w:tc>
          <w:tcPr>
            <w:tcW w:w="1500" w:type="pct"/>
            <w:gridSpan w:val="2"/>
          </w:tcPr>
          <w:p w14:paraId="2F2CA4FE" w14:textId="77777777" w:rsidR="003A6266" w:rsidRPr="003A6266" w:rsidRDefault="003A6266" w:rsidP="00DF5C2E">
            <w:pPr>
              <w:rPr>
                <w:lang w:val="en-US"/>
              </w:rPr>
            </w:pPr>
            <w:r w:rsidRPr="003A6266">
              <w:rPr>
                <w:lang w:val="en-US"/>
              </w:rPr>
              <w:t>Physical Store login and product/employee insertion screens implementation</w:t>
            </w:r>
          </w:p>
        </w:tc>
        <w:tc>
          <w:tcPr>
            <w:tcW w:w="751" w:type="pct"/>
            <w:gridSpan w:val="2"/>
          </w:tcPr>
          <w:p w14:paraId="5EC26E87" w14:textId="3B2104F2" w:rsidR="003A6266" w:rsidRDefault="00BD4ADB" w:rsidP="00DF5C2E">
            <w:r>
              <w:t>100</w:t>
            </w:r>
            <w:r w:rsidR="003A6266">
              <w:t>%</w:t>
            </w:r>
          </w:p>
        </w:tc>
        <w:tc>
          <w:tcPr>
            <w:tcW w:w="752" w:type="pct"/>
          </w:tcPr>
          <w:p w14:paraId="64170B1B" w14:textId="308A02AA" w:rsidR="003A6266" w:rsidRDefault="003A6266" w:rsidP="00806DC7">
            <w:r>
              <w:t>2</w:t>
            </w:r>
            <w:r w:rsidR="00806DC7">
              <w:t>9</w:t>
            </w:r>
            <w:r>
              <w:t>/02/2016</w:t>
            </w:r>
          </w:p>
        </w:tc>
        <w:tc>
          <w:tcPr>
            <w:tcW w:w="749" w:type="pct"/>
          </w:tcPr>
          <w:p w14:paraId="6311F162" w14:textId="77777777" w:rsidR="003A6266" w:rsidRDefault="003A6266" w:rsidP="00DF5C2E">
            <w:r>
              <w:t>Robertson</w:t>
            </w:r>
          </w:p>
        </w:tc>
        <w:tc>
          <w:tcPr>
            <w:tcW w:w="1249" w:type="pct"/>
          </w:tcPr>
          <w:p w14:paraId="42662FFE" w14:textId="77777777" w:rsidR="003A6266" w:rsidRDefault="003A6266" w:rsidP="00DF5C2E"/>
        </w:tc>
      </w:tr>
      <w:tr w:rsidR="003A6266" w14:paraId="1A9E3A75" w14:textId="77777777" w:rsidTr="003A6266">
        <w:tc>
          <w:tcPr>
            <w:tcW w:w="1500" w:type="pct"/>
            <w:gridSpan w:val="2"/>
          </w:tcPr>
          <w:p w14:paraId="2DA7A550" w14:textId="16E748AA" w:rsidR="003A6266" w:rsidRDefault="003A6266" w:rsidP="00DF5C2E">
            <w:proofErr w:type="spellStart"/>
            <w:r>
              <w:t>Implement</w:t>
            </w:r>
            <w:proofErr w:type="spellEnd"/>
            <w:r>
              <w:t xml:space="preserve"> Website</w:t>
            </w:r>
          </w:p>
        </w:tc>
        <w:tc>
          <w:tcPr>
            <w:tcW w:w="751" w:type="pct"/>
            <w:gridSpan w:val="2"/>
          </w:tcPr>
          <w:p w14:paraId="137DC8F4" w14:textId="168FAE67" w:rsidR="003A6266" w:rsidRDefault="003A6266" w:rsidP="00DF5C2E">
            <w:r>
              <w:t>0%</w:t>
            </w:r>
          </w:p>
        </w:tc>
        <w:tc>
          <w:tcPr>
            <w:tcW w:w="752" w:type="pct"/>
          </w:tcPr>
          <w:p w14:paraId="5B92F8C7" w14:textId="350A5A29" w:rsidR="003A6266" w:rsidRDefault="00806DC7" w:rsidP="00DF5C2E">
            <w:r>
              <w:t>15</w:t>
            </w:r>
            <w:r w:rsidR="003A6266">
              <w:t>/03/2016</w:t>
            </w:r>
          </w:p>
        </w:tc>
        <w:tc>
          <w:tcPr>
            <w:tcW w:w="749" w:type="pct"/>
          </w:tcPr>
          <w:p w14:paraId="305ED6B7" w14:textId="671038EC" w:rsidR="003A6266" w:rsidRDefault="003A6266" w:rsidP="00DF5C2E">
            <w:r>
              <w:t>Robertson</w:t>
            </w:r>
          </w:p>
        </w:tc>
        <w:tc>
          <w:tcPr>
            <w:tcW w:w="1249" w:type="pct"/>
          </w:tcPr>
          <w:p w14:paraId="415FFDF3" w14:textId="77777777" w:rsidR="003A6266" w:rsidRDefault="003A6266" w:rsidP="00DF5C2E"/>
        </w:tc>
      </w:tr>
      <w:tr w:rsidR="003A6266" w14:paraId="5F903880" w14:textId="77777777" w:rsidTr="003A6266">
        <w:tc>
          <w:tcPr>
            <w:tcW w:w="1500" w:type="pct"/>
            <w:gridSpan w:val="2"/>
          </w:tcPr>
          <w:p w14:paraId="171A0994" w14:textId="5B3368DA" w:rsidR="003A6266" w:rsidRDefault="003A6266" w:rsidP="00DF5C2E">
            <w:proofErr w:type="spellStart"/>
            <w:r>
              <w:t>Implement</w:t>
            </w:r>
            <w:proofErr w:type="spellEnd"/>
            <w:r>
              <w:t xml:space="preserve"> LP </w:t>
            </w:r>
            <w:proofErr w:type="spellStart"/>
            <w:r>
              <w:t>transactions</w:t>
            </w:r>
            <w:proofErr w:type="spellEnd"/>
          </w:p>
        </w:tc>
        <w:tc>
          <w:tcPr>
            <w:tcW w:w="751" w:type="pct"/>
            <w:gridSpan w:val="2"/>
          </w:tcPr>
          <w:p w14:paraId="5CEE2A23" w14:textId="6506D218" w:rsidR="003A6266" w:rsidRDefault="003A6266" w:rsidP="00DF5C2E">
            <w:r>
              <w:t>0%</w:t>
            </w:r>
          </w:p>
        </w:tc>
        <w:tc>
          <w:tcPr>
            <w:tcW w:w="752" w:type="pct"/>
          </w:tcPr>
          <w:p w14:paraId="37D36379" w14:textId="05F9F20C" w:rsidR="003A6266" w:rsidRDefault="00806DC7" w:rsidP="00806DC7">
            <w:r>
              <w:t>15</w:t>
            </w:r>
            <w:r w:rsidR="003A6266">
              <w:t>/03/2016</w:t>
            </w:r>
          </w:p>
        </w:tc>
        <w:tc>
          <w:tcPr>
            <w:tcW w:w="749" w:type="pct"/>
          </w:tcPr>
          <w:p w14:paraId="439BDBDE" w14:textId="5571FF07" w:rsidR="003A6266" w:rsidRDefault="003A6266" w:rsidP="00DF5C2E">
            <w:r>
              <w:t>Robertson</w:t>
            </w:r>
          </w:p>
        </w:tc>
        <w:tc>
          <w:tcPr>
            <w:tcW w:w="1249" w:type="pct"/>
          </w:tcPr>
          <w:p w14:paraId="4D4EB55B" w14:textId="77777777" w:rsidR="003A6266" w:rsidRDefault="003A6266" w:rsidP="00DF5C2E"/>
        </w:tc>
      </w:tr>
      <w:tr w:rsidR="003A6266" w14:paraId="2A3A625B" w14:textId="77777777" w:rsidTr="003A6266">
        <w:tc>
          <w:tcPr>
            <w:tcW w:w="1500" w:type="pct"/>
            <w:gridSpan w:val="2"/>
          </w:tcPr>
          <w:p w14:paraId="4680A817" w14:textId="407E4A47" w:rsidR="003A6266" w:rsidRDefault="003A6266" w:rsidP="00DF5C2E">
            <w:r>
              <w:t>Test LP System</w:t>
            </w:r>
          </w:p>
        </w:tc>
        <w:tc>
          <w:tcPr>
            <w:tcW w:w="751" w:type="pct"/>
            <w:gridSpan w:val="2"/>
          </w:tcPr>
          <w:p w14:paraId="50BD5325" w14:textId="26234568" w:rsidR="003A6266" w:rsidRDefault="003A6266" w:rsidP="00DF5C2E">
            <w:r>
              <w:t>0%</w:t>
            </w:r>
          </w:p>
        </w:tc>
        <w:tc>
          <w:tcPr>
            <w:tcW w:w="752" w:type="pct"/>
          </w:tcPr>
          <w:p w14:paraId="0A2B95A6" w14:textId="2A9E14D0" w:rsidR="003A6266" w:rsidRDefault="00806DC7" w:rsidP="003A6266">
            <w:r>
              <w:t>18</w:t>
            </w:r>
            <w:r w:rsidR="003A6266">
              <w:t>/03/2016</w:t>
            </w:r>
          </w:p>
        </w:tc>
        <w:tc>
          <w:tcPr>
            <w:tcW w:w="749" w:type="pct"/>
          </w:tcPr>
          <w:p w14:paraId="4518C7AA" w14:textId="750AAD02" w:rsidR="003A6266" w:rsidRDefault="003A6266" w:rsidP="00DF5C2E">
            <w:r>
              <w:t>Robertson</w:t>
            </w:r>
          </w:p>
        </w:tc>
        <w:tc>
          <w:tcPr>
            <w:tcW w:w="1249" w:type="pct"/>
          </w:tcPr>
          <w:p w14:paraId="62B08DBC" w14:textId="77777777" w:rsidR="003A6266" w:rsidRDefault="003A6266" w:rsidP="00DF5C2E"/>
        </w:tc>
      </w:tr>
      <w:tr w:rsidR="003A6266" w:rsidRPr="003A6266" w14:paraId="5B7B502A" w14:textId="77777777" w:rsidTr="003A6266">
        <w:tc>
          <w:tcPr>
            <w:tcW w:w="1500" w:type="pct"/>
            <w:gridSpan w:val="2"/>
          </w:tcPr>
          <w:p w14:paraId="4C2D4BFC" w14:textId="0343F675" w:rsidR="003A6266" w:rsidRPr="003A6266" w:rsidRDefault="003A6266" w:rsidP="00DF5C2E">
            <w:pPr>
              <w:rPr>
                <w:lang w:val="en-US"/>
              </w:rPr>
            </w:pPr>
            <w:r w:rsidRPr="003A6266">
              <w:rPr>
                <w:lang w:val="en-US"/>
              </w:rPr>
              <w:t>Link the Loyalty system with the rest</w:t>
            </w:r>
          </w:p>
        </w:tc>
        <w:tc>
          <w:tcPr>
            <w:tcW w:w="751" w:type="pct"/>
            <w:gridSpan w:val="2"/>
          </w:tcPr>
          <w:p w14:paraId="00C8D187" w14:textId="640B950F" w:rsidR="003A6266" w:rsidRPr="003A6266" w:rsidRDefault="003A6266" w:rsidP="00DF5C2E">
            <w:pPr>
              <w:rPr>
                <w:lang w:val="en-US"/>
              </w:rPr>
            </w:pPr>
            <w:r>
              <w:rPr>
                <w:lang w:val="en-US"/>
              </w:rPr>
              <w:t>0%</w:t>
            </w:r>
          </w:p>
        </w:tc>
        <w:tc>
          <w:tcPr>
            <w:tcW w:w="752" w:type="pct"/>
          </w:tcPr>
          <w:p w14:paraId="331AC664" w14:textId="400AE14F" w:rsidR="003A6266" w:rsidRPr="003A6266" w:rsidRDefault="00806DC7" w:rsidP="003A6266">
            <w:pPr>
              <w:rPr>
                <w:lang w:val="en-US"/>
              </w:rPr>
            </w:pPr>
            <w:r>
              <w:rPr>
                <w:lang w:val="en-US"/>
              </w:rPr>
              <w:t>19</w:t>
            </w:r>
            <w:r w:rsidR="003A6266">
              <w:rPr>
                <w:lang w:val="en-US"/>
              </w:rPr>
              <w:t>/03/2016</w:t>
            </w:r>
          </w:p>
        </w:tc>
        <w:tc>
          <w:tcPr>
            <w:tcW w:w="749" w:type="pct"/>
          </w:tcPr>
          <w:p w14:paraId="2539B376" w14:textId="1A09D01C" w:rsidR="003A6266" w:rsidRPr="003A6266" w:rsidRDefault="003A6266" w:rsidP="00DF5C2E">
            <w:pPr>
              <w:rPr>
                <w:lang w:val="en-US"/>
              </w:rPr>
            </w:pPr>
            <w:r>
              <w:rPr>
                <w:lang w:val="en-US"/>
              </w:rPr>
              <w:t>Robertson</w:t>
            </w:r>
          </w:p>
        </w:tc>
        <w:tc>
          <w:tcPr>
            <w:tcW w:w="1249" w:type="pct"/>
          </w:tcPr>
          <w:p w14:paraId="31A67FA3" w14:textId="77777777" w:rsidR="003A6266" w:rsidRPr="003A6266" w:rsidRDefault="003A6266" w:rsidP="00DF5C2E">
            <w:pPr>
              <w:rPr>
                <w:lang w:val="en-US"/>
              </w:rPr>
            </w:pPr>
          </w:p>
        </w:tc>
      </w:tr>
      <w:tr w:rsidR="003A6266" w:rsidRPr="003A6266" w14:paraId="4693CE3C" w14:textId="77777777" w:rsidTr="003A6266">
        <w:tc>
          <w:tcPr>
            <w:tcW w:w="1500" w:type="pct"/>
            <w:gridSpan w:val="2"/>
          </w:tcPr>
          <w:p w14:paraId="0BB2AFBD" w14:textId="1394298D" w:rsidR="003A6266" w:rsidRPr="003A6266" w:rsidRDefault="003A6266" w:rsidP="00DF5C2E">
            <w:pPr>
              <w:rPr>
                <w:lang w:val="en-US"/>
              </w:rPr>
            </w:pPr>
            <w:r>
              <w:rPr>
                <w:lang w:val="en-US"/>
              </w:rPr>
              <w:t>Test the entire system</w:t>
            </w:r>
          </w:p>
        </w:tc>
        <w:tc>
          <w:tcPr>
            <w:tcW w:w="751" w:type="pct"/>
            <w:gridSpan w:val="2"/>
          </w:tcPr>
          <w:p w14:paraId="610C8D25" w14:textId="5817D071" w:rsidR="003A6266" w:rsidRDefault="003A6266" w:rsidP="00DF5C2E">
            <w:pPr>
              <w:rPr>
                <w:lang w:val="en-US"/>
              </w:rPr>
            </w:pPr>
            <w:r>
              <w:rPr>
                <w:lang w:val="en-US"/>
              </w:rPr>
              <w:t>0%</w:t>
            </w:r>
          </w:p>
        </w:tc>
        <w:tc>
          <w:tcPr>
            <w:tcW w:w="752" w:type="pct"/>
          </w:tcPr>
          <w:p w14:paraId="398FBA14" w14:textId="1083369B" w:rsidR="003A6266" w:rsidRDefault="003A6266" w:rsidP="00DF5C2E">
            <w:pPr>
              <w:rPr>
                <w:lang w:val="en-US"/>
              </w:rPr>
            </w:pPr>
            <w:r>
              <w:rPr>
                <w:lang w:val="en-US"/>
              </w:rPr>
              <w:t>25/03/2016</w:t>
            </w:r>
          </w:p>
        </w:tc>
        <w:tc>
          <w:tcPr>
            <w:tcW w:w="749" w:type="pct"/>
          </w:tcPr>
          <w:p w14:paraId="59E271D9" w14:textId="60114F97" w:rsidR="003A6266" w:rsidRDefault="003A6266" w:rsidP="00DF5C2E">
            <w:pPr>
              <w:rPr>
                <w:lang w:val="en-US"/>
              </w:rPr>
            </w:pPr>
            <w:r>
              <w:rPr>
                <w:lang w:val="en-US"/>
              </w:rPr>
              <w:t>Robertson, Filipe, Carolina</w:t>
            </w:r>
          </w:p>
        </w:tc>
        <w:tc>
          <w:tcPr>
            <w:tcW w:w="1249" w:type="pct"/>
          </w:tcPr>
          <w:p w14:paraId="5F3670D7" w14:textId="77777777" w:rsidR="003A6266" w:rsidRPr="003A6266" w:rsidRDefault="003A6266" w:rsidP="00DF5C2E">
            <w:pPr>
              <w:rPr>
                <w:lang w:val="en-US"/>
              </w:rPr>
            </w:pPr>
          </w:p>
        </w:tc>
      </w:tr>
    </w:tbl>
    <w:p w14:paraId="23056602" w14:textId="77777777" w:rsidR="00A14568" w:rsidRPr="004336F9" w:rsidRDefault="00864596">
      <w:pPr>
        <w:pStyle w:val="ttulo1"/>
        <w:rPr>
          <w:lang w:val="en-GB"/>
        </w:rPr>
      </w:pPr>
      <w:r w:rsidRPr="004336F9">
        <w:rPr>
          <w:lang w:val="en-GB"/>
        </w:rPr>
        <w:t>HISTORY OF RISKS AND PROBLEMS</w:t>
      </w:r>
    </w:p>
    <w:tbl>
      <w:tblPr>
        <w:tblStyle w:val="Tabeladorelatriodestatus"/>
        <w:tblW w:w="5000" w:type="pct"/>
        <w:tblLook w:val="04A0" w:firstRow="1" w:lastRow="0" w:firstColumn="1" w:lastColumn="0" w:noHBand="0" w:noVBand="1"/>
      </w:tblPr>
      <w:tblGrid>
        <w:gridCol w:w="4873"/>
        <w:gridCol w:w="2437"/>
        <w:gridCol w:w="2437"/>
      </w:tblGrid>
      <w:tr w:rsidR="00A14568" w14:paraId="5A5F94EB" w14:textId="77777777" w:rsidTr="00A14568">
        <w:trPr>
          <w:cnfStyle w:val="100000000000" w:firstRow="1" w:lastRow="0" w:firstColumn="0" w:lastColumn="0" w:oddVBand="0" w:evenVBand="0" w:oddHBand="0" w:evenHBand="0" w:firstRowFirstColumn="0" w:firstRowLastColumn="0" w:lastRowFirstColumn="0" w:lastRowLastColumn="0"/>
        </w:trPr>
        <w:tc>
          <w:tcPr>
            <w:tcW w:w="2500" w:type="pct"/>
          </w:tcPr>
          <w:p w14:paraId="212726B5" w14:textId="77777777" w:rsidR="00A14568" w:rsidRDefault="00864596">
            <w:r>
              <w:t>pROBLEMS</w:t>
            </w:r>
          </w:p>
        </w:tc>
        <w:tc>
          <w:tcPr>
            <w:tcW w:w="1250" w:type="pct"/>
          </w:tcPr>
          <w:p w14:paraId="7604A845" w14:textId="77777777" w:rsidR="00A14568" w:rsidRDefault="00864596">
            <w:r>
              <w:t>ASSIGNED TO</w:t>
            </w:r>
          </w:p>
        </w:tc>
        <w:tc>
          <w:tcPr>
            <w:tcW w:w="1250" w:type="pct"/>
          </w:tcPr>
          <w:p w14:paraId="2BB859F3" w14:textId="77777777" w:rsidR="00A14568" w:rsidRDefault="00864596">
            <w:r>
              <w:t>DatE</w:t>
            </w:r>
          </w:p>
        </w:tc>
      </w:tr>
      <w:tr w:rsidR="00A14568" w:rsidRPr="000910E0" w14:paraId="6E8C4586" w14:textId="77777777" w:rsidTr="00A14568">
        <w:tc>
          <w:tcPr>
            <w:tcW w:w="2500" w:type="pct"/>
          </w:tcPr>
          <w:p w14:paraId="1FE0ECD1" w14:textId="0C386185" w:rsidR="00A14568" w:rsidRPr="000910E0" w:rsidRDefault="00BD4ADB" w:rsidP="000910E0">
            <w:pPr>
              <w:rPr>
                <w:lang w:val="en-GB"/>
              </w:rPr>
            </w:pPr>
            <w:r>
              <w:rPr>
                <w:lang w:val="en-GB"/>
              </w:rPr>
              <w:t>Some activities, like linking the system, rely on other members’ activities in order to be done</w:t>
            </w:r>
          </w:p>
        </w:tc>
        <w:tc>
          <w:tcPr>
            <w:tcW w:w="1250" w:type="pct"/>
          </w:tcPr>
          <w:p w14:paraId="12E9C18E" w14:textId="6F3C80C1" w:rsidR="00A14568" w:rsidRPr="000910E0" w:rsidRDefault="000910E0">
            <w:pPr>
              <w:rPr>
                <w:lang w:val="en-GB"/>
              </w:rPr>
            </w:pPr>
            <w:r>
              <w:rPr>
                <w:lang w:val="en-GB"/>
              </w:rPr>
              <w:t>All members</w:t>
            </w:r>
          </w:p>
        </w:tc>
        <w:tc>
          <w:tcPr>
            <w:tcW w:w="1250" w:type="pct"/>
          </w:tcPr>
          <w:p w14:paraId="2CB31DD5" w14:textId="4B7B730E" w:rsidR="00A14568" w:rsidRPr="000910E0" w:rsidRDefault="000910E0">
            <w:pPr>
              <w:rPr>
                <w:lang w:val="en-GB"/>
              </w:rPr>
            </w:pPr>
            <w:r>
              <w:rPr>
                <w:lang w:val="en-GB"/>
              </w:rPr>
              <w:t>All project</w:t>
            </w:r>
          </w:p>
        </w:tc>
      </w:tr>
      <w:tr w:rsidR="00DC66C3" w:rsidRPr="000910E0" w14:paraId="5303EF65" w14:textId="77777777" w:rsidTr="00A14568">
        <w:tc>
          <w:tcPr>
            <w:tcW w:w="2500" w:type="pct"/>
          </w:tcPr>
          <w:p w14:paraId="16541B05" w14:textId="77777777" w:rsidR="00DC66C3" w:rsidRPr="000910E0" w:rsidRDefault="00DC66C3">
            <w:pPr>
              <w:rPr>
                <w:lang w:val="en-GB"/>
              </w:rPr>
            </w:pPr>
          </w:p>
        </w:tc>
        <w:tc>
          <w:tcPr>
            <w:tcW w:w="1250" w:type="pct"/>
          </w:tcPr>
          <w:p w14:paraId="339D53AD" w14:textId="77777777" w:rsidR="00DC66C3" w:rsidRPr="000910E0" w:rsidRDefault="00DC66C3">
            <w:pPr>
              <w:rPr>
                <w:lang w:val="en-GB"/>
              </w:rPr>
            </w:pPr>
          </w:p>
        </w:tc>
        <w:tc>
          <w:tcPr>
            <w:tcW w:w="1250" w:type="pct"/>
          </w:tcPr>
          <w:p w14:paraId="359FEAEA" w14:textId="77777777" w:rsidR="00DC66C3" w:rsidRPr="000910E0" w:rsidRDefault="00DC66C3">
            <w:pPr>
              <w:rPr>
                <w:lang w:val="en-GB"/>
              </w:rPr>
            </w:pPr>
          </w:p>
        </w:tc>
      </w:tr>
      <w:tr w:rsidR="00A14568" w:rsidRPr="000910E0" w14:paraId="3BD09568" w14:textId="77777777" w:rsidTr="00A14568">
        <w:tc>
          <w:tcPr>
            <w:tcW w:w="2500" w:type="pct"/>
          </w:tcPr>
          <w:p w14:paraId="5903CE1B" w14:textId="77777777" w:rsidR="00A14568" w:rsidRPr="000910E0" w:rsidRDefault="00A14568">
            <w:pPr>
              <w:rPr>
                <w:lang w:val="en-GB"/>
              </w:rPr>
            </w:pPr>
          </w:p>
        </w:tc>
        <w:tc>
          <w:tcPr>
            <w:tcW w:w="1250" w:type="pct"/>
          </w:tcPr>
          <w:p w14:paraId="0206C88A" w14:textId="77777777" w:rsidR="00A14568" w:rsidRPr="000910E0" w:rsidRDefault="00A14568">
            <w:pPr>
              <w:rPr>
                <w:lang w:val="en-GB"/>
              </w:rPr>
            </w:pPr>
          </w:p>
        </w:tc>
        <w:tc>
          <w:tcPr>
            <w:tcW w:w="1250" w:type="pct"/>
          </w:tcPr>
          <w:p w14:paraId="59480ABB" w14:textId="77777777" w:rsidR="00A14568" w:rsidRPr="000910E0" w:rsidRDefault="00A14568">
            <w:pPr>
              <w:rPr>
                <w:lang w:val="en-GB"/>
              </w:rPr>
            </w:pPr>
          </w:p>
        </w:tc>
      </w:tr>
      <w:tr w:rsidR="00012660" w:rsidRPr="000910E0" w14:paraId="01760419" w14:textId="77777777" w:rsidTr="00A14568">
        <w:tc>
          <w:tcPr>
            <w:tcW w:w="2500" w:type="pct"/>
          </w:tcPr>
          <w:p w14:paraId="25BBE61C" w14:textId="77777777" w:rsidR="00012660" w:rsidRPr="000910E0" w:rsidRDefault="00012660">
            <w:pPr>
              <w:rPr>
                <w:lang w:val="en-GB"/>
              </w:rPr>
            </w:pPr>
          </w:p>
        </w:tc>
        <w:tc>
          <w:tcPr>
            <w:tcW w:w="1250" w:type="pct"/>
          </w:tcPr>
          <w:p w14:paraId="3477816F" w14:textId="77777777" w:rsidR="00012660" w:rsidRPr="000910E0" w:rsidRDefault="00012660">
            <w:pPr>
              <w:rPr>
                <w:lang w:val="en-GB"/>
              </w:rPr>
            </w:pPr>
          </w:p>
        </w:tc>
        <w:tc>
          <w:tcPr>
            <w:tcW w:w="1250" w:type="pct"/>
          </w:tcPr>
          <w:p w14:paraId="67AD612E" w14:textId="77777777" w:rsidR="00012660" w:rsidRPr="000910E0" w:rsidRDefault="00012660">
            <w:pPr>
              <w:rPr>
                <w:lang w:val="en-GB"/>
              </w:rPr>
            </w:pPr>
          </w:p>
        </w:tc>
      </w:tr>
      <w:tr w:rsidR="00A14568" w:rsidRPr="000910E0" w14:paraId="42A58446" w14:textId="77777777" w:rsidTr="00A14568">
        <w:tc>
          <w:tcPr>
            <w:tcW w:w="2500" w:type="pct"/>
          </w:tcPr>
          <w:p w14:paraId="4C008FB9" w14:textId="77777777" w:rsidR="00A14568" w:rsidRPr="000910E0" w:rsidRDefault="00A14568">
            <w:pPr>
              <w:rPr>
                <w:lang w:val="en-GB"/>
              </w:rPr>
            </w:pPr>
          </w:p>
        </w:tc>
        <w:tc>
          <w:tcPr>
            <w:tcW w:w="1250" w:type="pct"/>
          </w:tcPr>
          <w:p w14:paraId="4C9676FC" w14:textId="77777777" w:rsidR="00A14568" w:rsidRPr="000910E0" w:rsidRDefault="00A14568">
            <w:pPr>
              <w:rPr>
                <w:lang w:val="en-GB"/>
              </w:rPr>
            </w:pPr>
          </w:p>
        </w:tc>
        <w:tc>
          <w:tcPr>
            <w:tcW w:w="1250" w:type="pct"/>
          </w:tcPr>
          <w:p w14:paraId="435F8607" w14:textId="77777777" w:rsidR="00A14568" w:rsidRPr="000910E0" w:rsidRDefault="00A14568">
            <w:pPr>
              <w:rPr>
                <w:lang w:val="en-GB"/>
              </w:rPr>
            </w:pPr>
          </w:p>
        </w:tc>
      </w:tr>
    </w:tbl>
    <w:p w14:paraId="0AA1E15C" w14:textId="7C72636B" w:rsidR="00BD4ADB" w:rsidRDefault="00BD4ADB" w:rsidP="00BD4ADB">
      <w:pPr>
        <w:pStyle w:val="ttulo1"/>
        <w:rPr>
          <w:lang w:val="en-GB"/>
        </w:rPr>
      </w:pPr>
      <w:r>
        <w:rPr>
          <w:lang w:val="en-GB"/>
        </w:rPr>
        <w:t>scheduling</w:t>
      </w:r>
    </w:p>
    <w:p w14:paraId="4B5D0A43" w14:textId="29F0E522" w:rsidR="00806DC7" w:rsidRDefault="00806DC7" w:rsidP="00806DC7">
      <w:pPr>
        <w:rPr>
          <w:lang w:val="en-GB"/>
        </w:rPr>
      </w:pPr>
      <w:r>
        <w:rPr>
          <w:lang w:val="en-GB"/>
        </w:rPr>
        <w:t>Individual programming schedule:</w:t>
      </w:r>
    </w:p>
    <w:p w14:paraId="19931EB3" w14:textId="77777777" w:rsidR="00806DC7" w:rsidRPr="00806DC7" w:rsidRDefault="00806DC7" w:rsidP="00806DC7">
      <w:pPr>
        <w:rPr>
          <w:lang w:val="en-GB"/>
        </w:rPr>
      </w:pPr>
    </w:p>
    <w:p w14:paraId="6A5D7953" w14:textId="023DCE15" w:rsidR="00A14568" w:rsidRDefault="00806DC7">
      <w:bookmarkStart w:id="0" w:name="_GoBack"/>
      <w:r>
        <w:rPr>
          <w:noProof/>
        </w:rPr>
        <w:drawing>
          <wp:inline distT="0" distB="0" distL="0" distR="0" wp14:anchorId="5C099E64" wp14:editId="66494535">
            <wp:extent cx="6183630" cy="173863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83630" cy="1738630"/>
                    </a:xfrm>
                    <a:prstGeom prst="rect">
                      <a:avLst/>
                    </a:prstGeom>
                    <a:noFill/>
                    <a:ln>
                      <a:noFill/>
                    </a:ln>
                  </pic:spPr>
                </pic:pic>
              </a:graphicData>
            </a:graphic>
          </wp:inline>
        </w:drawing>
      </w:r>
      <w:bookmarkEnd w:id="0"/>
    </w:p>
    <w:p w14:paraId="1817BB05" w14:textId="25523736" w:rsidR="00806DC7" w:rsidRDefault="00806DC7"/>
    <w:p w14:paraId="5E1CCC16" w14:textId="7BBDE1BC" w:rsidR="00806DC7" w:rsidRDefault="00806DC7"/>
    <w:p w14:paraId="3E89ECF2" w14:textId="778AB486" w:rsidR="00806DC7" w:rsidRDefault="00806DC7">
      <w:r>
        <w:rPr>
          <w:noProof/>
        </w:rPr>
        <w:lastRenderedPageBreak/>
        <w:drawing>
          <wp:inline distT="0" distB="0" distL="0" distR="0" wp14:anchorId="0AA39FC3" wp14:editId="4234A786">
            <wp:extent cx="5400040" cy="3150235"/>
            <wp:effectExtent l="0" t="0" r="0" b="12065"/>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1F3C7D4F" w14:textId="69E87CF1" w:rsidR="00806DC7" w:rsidRDefault="00806DC7"/>
    <w:p w14:paraId="170E24D0" w14:textId="53F318EE" w:rsidR="00806DC7" w:rsidRDefault="00806DC7"/>
    <w:p w14:paraId="301041C5" w14:textId="77777777" w:rsidR="00806DC7" w:rsidRDefault="00806DC7"/>
    <w:sectPr w:rsidR="00806DC7" w:rsidSect="00493B3D">
      <w:footerReference w:type="default" r:id="rId16"/>
      <w:headerReference w:type="first" r:id="rId17"/>
      <w:pgSz w:w="11907" w:h="16839" w:code="9"/>
      <w:pgMar w:top="1418" w:right="1080" w:bottom="1080" w:left="1080" w:header="864" w:footer="70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28AAE5" w14:textId="77777777" w:rsidR="00C71032" w:rsidRDefault="00C71032">
      <w:pPr>
        <w:spacing w:before="0" w:after="0"/>
      </w:pPr>
      <w:r>
        <w:separator/>
      </w:r>
    </w:p>
  </w:endnote>
  <w:endnote w:type="continuationSeparator" w:id="0">
    <w:p w14:paraId="332139B4" w14:textId="77777777" w:rsidR="00C71032" w:rsidRDefault="00C7103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C16CB9" w14:textId="51742D8D" w:rsidR="00A14568" w:rsidRDefault="0009217F">
    <w:pPr>
      <w:pStyle w:val="rodap"/>
    </w:pPr>
    <w:r>
      <w:t>Página</w:t>
    </w:r>
    <w:r>
      <w:fldChar w:fldCharType="begin"/>
    </w:r>
    <w:r>
      <w:instrText>page</w:instrText>
    </w:r>
    <w:r>
      <w:fldChar w:fldCharType="separate"/>
    </w:r>
    <w:r w:rsidR="00012660">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6E6A08" w14:textId="77777777" w:rsidR="00C71032" w:rsidRDefault="00C71032">
      <w:pPr>
        <w:spacing w:before="0" w:after="0"/>
      </w:pPr>
      <w:r>
        <w:separator/>
      </w:r>
    </w:p>
  </w:footnote>
  <w:footnote w:type="continuationSeparator" w:id="0">
    <w:p w14:paraId="2653115A" w14:textId="77777777" w:rsidR="00C71032" w:rsidRDefault="00C71032">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ook w:val="04A0" w:firstRow="1" w:lastRow="0" w:firstColumn="1" w:lastColumn="0" w:noHBand="0" w:noVBand="1"/>
    </w:tblPr>
    <w:tblGrid>
      <w:gridCol w:w="4873"/>
      <w:gridCol w:w="4874"/>
    </w:tblGrid>
    <w:tr w:rsidR="00A14568" w14:paraId="3ACD3A63" w14:textId="77777777">
      <w:tc>
        <w:tcPr>
          <w:tcW w:w="2500" w:type="pct"/>
          <w:vAlign w:val="bottom"/>
        </w:tcPr>
        <w:p w14:paraId="141097E8" w14:textId="77777777" w:rsidR="00A14568" w:rsidRPr="00DC66C3" w:rsidRDefault="00DC66C3">
          <w:pPr>
            <w:rPr>
              <w:lang w:val="en-GB"/>
            </w:rPr>
          </w:pPr>
          <w:r w:rsidRPr="00DC66C3">
            <w:rPr>
              <w:lang w:val="en-GB"/>
            </w:rPr>
            <w:t>University of West London</w:t>
          </w:r>
        </w:p>
        <w:p w14:paraId="5BA04D36" w14:textId="77777777" w:rsidR="00DC66C3" w:rsidRDefault="00DC66C3" w:rsidP="00DC66C3">
          <w:pPr>
            <w:rPr>
              <w:lang w:val="en-GB"/>
            </w:rPr>
          </w:pPr>
          <w:r>
            <w:rPr>
              <w:lang w:val="en-GB"/>
            </w:rPr>
            <w:t>Computer Science - Second year, module 2</w:t>
          </w:r>
        </w:p>
        <w:p w14:paraId="2FBEF7B8" w14:textId="77777777" w:rsidR="00DC66C3" w:rsidRPr="00DC66C3" w:rsidRDefault="00DC66C3" w:rsidP="00DC66C3">
          <w:pPr>
            <w:rPr>
              <w:lang w:val="en-GB"/>
            </w:rPr>
          </w:pPr>
          <w:r>
            <w:rPr>
              <w:lang w:val="en-GB"/>
            </w:rPr>
            <w:t>Group 7</w:t>
          </w:r>
        </w:p>
      </w:tc>
      <w:sdt>
        <w:sdtPr>
          <w:alias w:val="Clique no ícone para substituir a imagem"/>
          <w:tag w:val="Clique no ícone para substituir a imagem"/>
          <w:id w:val="-423115271"/>
          <w:picture/>
        </w:sdtPr>
        <w:sdtEndPr/>
        <w:sdtContent>
          <w:tc>
            <w:tcPr>
              <w:tcW w:w="2500" w:type="pct"/>
              <w:vAlign w:val="bottom"/>
            </w:tcPr>
            <w:p w14:paraId="4C322549" w14:textId="77777777" w:rsidR="00A14568" w:rsidRDefault="0009217F">
              <w:pPr>
                <w:pStyle w:val="cabealho"/>
              </w:pPr>
              <w:r>
                <w:rPr>
                  <w:noProof/>
                </w:rPr>
                <w:drawing>
                  <wp:inline distT="0" distB="0" distL="0" distR="0" wp14:anchorId="1818D904" wp14:editId="0C4A2A66">
                    <wp:extent cx="1565484" cy="612052"/>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preferRelativeResize="0">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572673" cy="614863"/>
                            </a:xfrm>
                            <a:prstGeom prst="rect">
                              <a:avLst/>
                            </a:prstGeom>
                            <a:noFill/>
                            <a:ln>
                              <a:noFill/>
                            </a:ln>
                          </pic:spPr>
                        </pic:pic>
                      </a:graphicData>
                    </a:graphic>
                  </wp:inline>
                </w:drawing>
              </w:r>
            </w:p>
          </w:tc>
        </w:sdtContent>
      </w:sdt>
    </w:tr>
  </w:tbl>
  <w:p w14:paraId="6E45ABC6" w14:textId="77777777" w:rsidR="00A14568" w:rsidRDefault="00A14568">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923163E"/>
    <w:multiLevelType w:val="hybridMultilevel"/>
    <w:tmpl w:val="9F84F9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activeWritingStyle w:appName="MSWord" w:lang="en-GB" w:vendorID="64" w:dllVersion="131078" w:nlCheck="1" w:checkStyle="0"/>
  <w:activeWritingStyle w:appName="MSWord" w:lang="en-US" w:vendorID="64" w:dllVersion="131078" w:nlCheck="1" w:checkStyle="0"/>
  <w:proofState w:spelling="clean" w:grammar="clean"/>
  <w:attachedTemplate r:id="rId1"/>
  <w:defaultTabStop w:val="720"/>
  <w:hyphenationZone w:val="4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6C3"/>
    <w:rsid w:val="00012660"/>
    <w:rsid w:val="000910E0"/>
    <w:rsid w:val="0009217F"/>
    <w:rsid w:val="003A6266"/>
    <w:rsid w:val="004336F9"/>
    <w:rsid w:val="00493B3D"/>
    <w:rsid w:val="004F6A3F"/>
    <w:rsid w:val="005B4163"/>
    <w:rsid w:val="005F4CE7"/>
    <w:rsid w:val="006A0250"/>
    <w:rsid w:val="00806DC7"/>
    <w:rsid w:val="00864596"/>
    <w:rsid w:val="009B787A"/>
    <w:rsid w:val="00A14568"/>
    <w:rsid w:val="00A3513E"/>
    <w:rsid w:val="00A61713"/>
    <w:rsid w:val="00AE0FA5"/>
    <w:rsid w:val="00BD4ADB"/>
    <w:rsid w:val="00C71032"/>
    <w:rsid w:val="00D67254"/>
    <w:rsid w:val="00DC66C3"/>
    <w:rsid w:val="00EA2D77"/>
    <w:rsid w:val="00F81B78"/>
    <w:rsid w:val="00FD212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BCA462"/>
  <w15:chartTrackingRefBased/>
  <w15:docId w15:val="{78E2732B-94F2-40BF-90C3-E9B1F632C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lang w:val="pt-BR" w:eastAsia="pt-BR" w:bidi="ar-SA"/>
      </w:rPr>
    </w:rPrDefault>
    <w:pPrDefault>
      <w:pPr>
        <w:spacing w:before="40" w:after="40"/>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kern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tulo1">
    <w:name w:val="título 1"/>
    <w:basedOn w:val="Normal"/>
    <w:next w:val="Normal"/>
    <w:link w:val="Caracdottulo1"/>
    <w:uiPriority w:val="9"/>
    <w:qFormat/>
    <w:pPr>
      <w:keepNext/>
      <w:keepLines/>
      <w:pBdr>
        <w:top w:val="single" w:sz="4" w:space="4" w:color="7E97AD" w:themeColor="accent1"/>
        <w:left w:val="single" w:sz="4" w:space="6" w:color="7E97AD" w:themeColor="accent1"/>
        <w:bottom w:val="single" w:sz="4" w:space="4" w:color="7E97AD" w:themeColor="accent1"/>
        <w:right w:val="single" w:sz="4" w:space="6" w:color="7E97AD" w:themeColor="accent1"/>
      </w:pBdr>
      <w:shd w:val="clear" w:color="auto" w:fill="7E97AD" w:themeFill="accent1"/>
      <w:spacing w:before="360" w:after="240"/>
      <w:ind w:left="144" w:right="144"/>
      <w:outlineLvl w:val="0"/>
    </w:pPr>
    <w:rPr>
      <w:rFonts w:asciiTheme="majorHAnsi" w:eastAsiaTheme="majorEastAsia" w:hAnsiTheme="majorHAnsi" w:cstheme="majorBidi"/>
      <w:caps/>
      <w:color w:val="FFFFFF" w:themeColor="background1"/>
      <w:sz w:val="22"/>
      <w:szCs w:val="22"/>
    </w:rPr>
  </w:style>
  <w:style w:type="paragraph" w:customStyle="1" w:styleId="cabealho">
    <w:name w:val="cabeçalho"/>
    <w:basedOn w:val="Normal"/>
    <w:link w:val="Caracdocabealho"/>
    <w:uiPriority w:val="99"/>
    <w:unhideWhenUsed/>
    <w:pPr>
      <w:tabs>
        <w:tab w:val="center" w:pos="4680"/>
        <w:tab w:val="right" w:pos="9360"/>
      </w:tabs>
      <w:spacing w:before="0" w:after="0"/>
      <w:jc w:val="right"/>
    </w:pPr>
  </w:style>
  <w:style w:type="character" w:customStyle="1" w:styleId="Caracdocabealho">
    <w:name w:val="Carac do cabeçalho"/>
    <w:basedOn w:val="DefaultParagraphFont"/>
    <w:link w:val="cabealho"/>
    <w:uiPriority w:val="99"/>
    <w:rPr>
      <w:kern w:val="20"/>
    </w:rPr>
  </w:style>
  <w:style w:type="paragraph" w:customStyle="1" w:styleId="rodap">
    <w:name w:val="rodapé"/>
    <w:basedOn w:val="Normal"/>
    <w:link w:val="Caracdorodap"/>
    <w:uiPriority w:val="99"/>
    <w:unhideWhenUsed/>
    <w:pPr>
      <w:pBdr>
        <w:top w:val="single" w:sz="4" w:space="6" w:color="B1C0CD" w:themeColor="accent1" w:themeTint="99"/>
        <w:left w:val="single" w:sz="2" w:space="4" w:color="FFFFFF" w:themeColor="background1"/>
      </w:pBdr>
      <w:spacing w:after="0"/>
      <w:ind w:right="101"/>
    </w:pPr>
  </w:style>
  <w:style w:type="character" w:customStyle="1" w:styleId="Caracdorodap">
    <w:name w:val="Carac do rodapé"/>
    <w:basedOn w:val="DefaultParagraphFont"/>
    <w:link w:val="rodap"/>
    <w:uiPriority w:val="99"/>
    <w:rPr>
      <w:kern w:val="20"/>
    </w:rPr>
  </w:style>
  <w:style w:type="paragraph" w:customStyle="1" w:styleId="Semespaamento">
    <w:name w:val="Sem espaçamento"/>
    <w:link w:val="Semcaracdeespaamento"/>
    <w:uiPriority w:val="1"/>
    <w:qFormat/>
    <w:pPr>
      <w:spacing w:before="0" w:after="0"/>
    </w:pPr>
  </w:style>
  <w:style w:type="character" w:styleId="Strong">
    <w:name w:val="Strong"/>
    <w:basedOn w:val="DefaultParagraphFont"/>
    <w:uiPriority w:val="1"/>
    <w:unhideWhenUsed/>
    <w:qFormat/>
    <w:rPr>
      <w:b/>
      <w:bCs/>
    </w:rPr>
  </w:style>
  <w:style w:type="character" w:customStyle="1" w:styleId="Semcaracdeespaamento">
    <w:name w:val="Sem carac de espaçamento"/>
    <w:basedOn w:val="DefaultParagraphFont"/>
    <w:link w:val="Semespaamento"/>
    <w:uiPriority w:val="1"/>
  </w:style>
  <w:style w:type="table" w:customStyle="1" w:styleId="Gradedatabela">
    <w:name w:val="Grade da tabela"/>
    <w:basedOn w:val="TableNormal"/>
    <w:uiPriority w:val="59"/>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spacing w:before="480" w:after="160"/>
    </w:pPr>
    <w:rPr>
      <w:rFonts w:asciiTheme="majorHAnsi" w:eastAsiaTheme="majorEastAsia" w:hAnsiTheme="majorHAnsi" w:cstheme="majorBidi"/>
      <w:caps/>
      <w:color w:val="7E97AD" w:themeColor="accent1"/>
      <w:kern w:val="28"/>
      <w:sz w:val="48"/>
      <w:szCs w:val="48"/>
    </w:rPr>
  </w:style>
  <w:style w:type="character" w:customStyle="1" w:styleId="TitleChar">
    <w:name w:val="Title Char"/>
    <w:basedOn w:val="DefaultParagraphFont"/>
    <w:link w:val="Title"/>
    <w:uiPriority w:val="10"/>
    <w:rPr>
      <w:rFonts w:asciiTheme="majorHAnsi" w:eastAsiaTheme="majorEastAsia" w:hAnsiTheme="majorHAnsi" w:cstheme="majorBidi"/>
      <w:caps/>
      <w:color w:val="7E97AD" w:themeColor="accent1"/>
      <w:kern w:val="28"/>
      <w:sz w:val="48"/>
      <w:szCs w:val="48"/>
    </w:rPr>
  </w:style>
  <w:style w:type="character" w:customStyle="1" w:styleId="Textodoespaoreservado">
    <w:name w:val="Texto do espaço reservado"/>
    <w:basedOn w:val="DefaultParagraphFont"/>
    <w:uiPriority w:val="99"/>
    <w:semiHidden/>
    <w:rPr>
      <w:color w:val="808080"/>
    </w:rPr>
  </w:style>
  <w:style w:type="paragraph" w:styleId="Closing">
    <w:name w:val="Closing"/>
    <w:basedOn w:val="Normal"/>
    <w:link w:val="ClosingChar"/>
    <w:uiPriority w:val="99"/>
    <w:unhideWhenUsed/>
    <w:pPr>
      <w:spacing w:before="600" w:after="80"/>
    </w:pPr>
  </w:style>
  <w:style w:type="character" w:customStyle="1" w:styleId="ClosingChar">
    <w:name w:val="Closing Char"/>
    <w:basedOn w:val="DefaultParagraphFont"/>
    <w:link w:val="Closing"/>
    <w:uiPriority w:val="99"/>
    <w:rPr>
      <w:kern w:val="20"/>
    </w:rPr>
  </w:style>
  <w:style w:type="table" w:customStyle="1" w:styleId="Tabeladorelatriodestatus">
    <w:name w:val="Tabela do relatório de status"/>
    <w:basedOn w:val="TableNormal"/>
    <w:uiPriority w:val="99"/>
    <w:tblPr>
      <w:tblBorders>
        <w:insideH w:val="single" w:sz="4" w:space="0" w:color="BFBFBF" w:themeColor="background1" w:themeShade="BF"/>
      </w:tblBorders>
    </w:tblPr>
    <w:tblStylePr w:type="firstRow">
      <w:rPr>
        <w:rFonts w:asciiTheme="majorHAnsi" w:hAnsiTheme="majorHAnsi"/>
        <w:caps/>
        <w:smallCaps w:val="0"/>
        <w:color w:val="577188" w:themeColor="accent1" w:themeShade="BF"/>
      </w:rPr>
      <w:tblPr/>
      <w:tcPr>
        <w:vAlign w:val="bottom"/>
      </w:tcPr>
    </w:tblStylePr>
  </w:style>
  <w:style w:type="character" w:customStyle="1" w:styleId="Caracdottulo1">
    <w:name w:val="Carac do título 1"/>
    <w:basedOn w:val="DefaultParagraphFont"/>
    <w:link w:val="ttulo1"/>
    <w:uiPriority w:val="9"/>
    <w:rPr>
      <w:rFonts w:asciiTheme="majorHAnsi" w:eastAsiaTheme="majorEastAsia" w:hAnsiTheme="majorHAnsi" w:cstheme="majorBidi"/>
      <w:caps/>
      <w:color w:val="FFFFFF" w:themeColor="background1"/>
      <w:kern w:val="20"/>
      <w:sz w:val="22"/>
      <w:szCs w:val="22"/>
      <w:shd w:val="clear" w:color="auto" w:fill="7E97AD" w:themeFill="accent1"/>
    </w:rPr>
  </w:style>
  <w:style w:type="paragraph" w:styleId="Header">
    <w:name w:val="header"/>
    <w:basedOn w:val="Normal"/>
    <w:link w:val="HeaderChar"/>
    <w:uiPriority w:val="99"/>
    <w:unhideWhenUsed/>
    <w:rsid w:val="00493B3D"/>
    <w:pPr>
      <w:tabs>
        <w:tab w:val="center" w:pos="4252"/>
        <w:tab w:val="right" w:pos="8504"/>
      </w:tabs>
      <w:spacing w:before="0" w:after="0"/>
    </w:pPr>
  </w:style>
  <w:style w:type="character" w:customStyle="1" w:styleId="HeaderChar">
    <w:name w:val="Header Char"/>
    <w:basedOn w:val="DefaultParagraphFont"/>
    <w:link w:val="Header"/>
    <w:uiPriority w:val="99"/>
    <w:rsid w:val="00493B3D"/>
    <w:rPr>
      <w:kern w:val="20"/>
    </w:rPr>
  </w:style>
  <w:style w:type="paragraph" w:styleId="Footer">
    <w:name w:val="footer"/>
    <w:basedOn w:val="Normal"/>
    <w:link w:val="FooterChar"/>
    <w:uiPriority w:val="99"/>
    <w:unhideWhenUsed/>
    <w:rsid w:val="00493B3D"/>
    <w:pPr>
      <w:tabs>
        <w:tab w:val="center" w:pos="4252"/>
        <w:tab w:val="right" w:pos="8504"/>
      </w:tabs>
      <w:spacing w:before="0" w:after="0"/>
    </w:pPr>
  </w:style>
  <w:style w:type="character" w:customStyle="1" w:styleId="FooterChar">
    <w:name w:val="Footer Char"/>
    <w:basedOn w:val="DefaultParagraphFont"/>
    <w:link w:val="Footer"/>
    <w:uiPriority w:val="99"/>
    <w:rsid w:val="00493B3D"/>
    <w:rPr>
      <w:kern w:val="20"/>
    </w:rPr>
  </w:style>
  <w:style w:type="paragraph" w:styleId="ListParagraph">
    <w:name w:val="List Paragraph"/>
    <w:basedOn w:val="Normal"/>
    <w:uiPriority w:val="34"/>
    <w:qFormat/>
    <w:rsid w:val="00012660"/>
    <w:pPr>
      <w:ind w:left="720"/>
      <w:contextualSpacing/>
    </w:pPr>
  </w:style>
  <w:style w:type="paragraph" w:styleId="HTMLPreformatted">
    <w:name w:val="HTML Preformatted"/>
    <w:basedOn w:val="Normal"/>
    <w:link w:val="HTMLPreformattedChar"/>
    <w:uiPriority w:val="99"/>
    <w:semiHidden/>
    <w:unhideWhenUsed/>
    <w:rsid w:val="00012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eastAsia="Times New Roman" w:hAnsi="Courier New" w:cs="Courier New"/>
      <w:color w:val="auto"/>
      <w:kern w:val="0"/>
    </w:rPr>
  </w:style>
  <w:style w:type="character" w:customStyle="1" w:styleId="HTMLPreformattedChar">
    <w:name w:val="HTML Preformatted Char"/>
    <w:basedOn w:val="DefaultParagraphFont"/>
    <w:link w:val="HTMLPreformatted"/>
    <w:uiPriority w:val="99"/>
    <w:semiHidden/>
    <w:rsid w:val="00012660"/>
    <w:rPr>
      <w:rFonts w:ascii="Courier New" w:eastAsia="Times New Roman" w:hAnsi="Courier New" w:cs="Courier New"/>
      <w:color w:val="auto"/>
    </w:rPr>
  </w:style>
  <w:style w:type="character" w:customStyle="1" w:styleId="pln">
    <w:name w:val="pln"/>
    <w:basedOn w:val="DefaultParagraphFont"/>
    <w:rsid w:val="00012660"/>
  </w:style>
  <w:style w:type="character" w:customStyle="1" w:styleId="pun">
    <w:name w:val="pun"/>
    <w:basedOn w:val="DefaultParagraphFont"/>
    <w:rsid w:val="00012660"/>
  </w:style>
  <w:style w:type="character" w:customStyle="1" w:styleId="kwd">
    <w:name w:val="kwd"/>
    <w:basedOn w:val="DefaultParagraphFont"/>
    <w:rsid w:val="00012660"/>
  </w:style>
  <w:style w:type="character" w:customStyle="1" w:styleId="lit">
    <w:name w:val="lit"/>
    <w:basedOn w:val="DefaultParagraphFont"/>
    <w:rsid w:val="000126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028559">
      <w:bodyDiv w:val="1"/>
      <w:marLeft w:val="0"/>
      <w:marRight w:val="0"/>
      <w:marTop w:val="0"/>
      <w:marBottom w:val="0"/>
      <w:divBdr>
        <w:top w:val="none" w:sz="0" w:space="0" w:color="auto"/>
        <w:left w:val="none" w:sz="0" w:space="0" w:color="auto"/>
        <w:bottom w:val="none" w:sz="0" w:space="0" w:color="auto"/>
        <w:right w:val="none" w:sz="0" w:space="0" w:color="auto"/>
      </w:divBdr>
    </w:div>
    <w:div w:id="229467265">
      <w:bodyDiv w:val="1"/>
      <w:marLeft w:val="0"/>
      <w:marRight w:val="0"/>
      <w:marTop w:val="0"/>
      <w:marBottom w:val="0"/>
      <w:divBdr>
        <w:top w:val="none" w:sz="0" w:space="0" w:color="auto"/>
        <w:left w:val="none" w:sz="0" w:space="0" w:color="auto"/>
        <w:bottom w:val="none" w:sz="0" w:space="0" w:color="auto"/>
        <w:right w:val="none" w:sz="0" w:space="0" w:color="auto"/>
      </w:divBdr>
    </w:div>
    <w:div w:id="355696626">
      <w:bodyDiv w:val="1"/>
      <w:marLeft w:val="0"/>
      <w:marRight w:val="0"/>
      <w:marTop w:val="0"/>
      <w:marBottom w:val="0"/>
      <w:divBdr>
        <w:top w:val="none" w:sz="0" w:space="0" w:color="auto"/>
        <w:left w:val="none" w:sz="0" w:space="0" w:color="auto"/>
        <w:bottom w:val="none" w:sz="0" w:space="0" w:color="auto"/>
        <w:right w:val="none" w:sz="0" w:space="0" w:color="auto"/>
      </w:divBdr>
    </w:div>
    <w:div w:id="484706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QuickStyle" Target="diagrams/quickStyle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diagramLayout" Target="diagrams/layout1.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diagramData" Target="diagrams/data1.xml"/><Relationship Id="rId5" Type="http://schemas.openxmlformats.org/officeDocument/2006/relationships/styles" Target="styles.xml"/><Relationship Id="rId15" Type="http://schemas.microsoft.com/office/2007/relationships/diagramDrawing" Target="diagrams/drawing1.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diagramColors" Target="diagrams/colors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rolina\AppData\Roaming\Microsoft\Templates\Relat&#243;rio%20de%20progresso%20do%20projeto.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6EC2AFC-2D52-4FCD-8090-98A360A3A782}"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4B1541AF-10FE-40BB-A0F4-9664273D7DC7}">
      <dgm:prSet phldrT="[Text]"/>
      <dgm:spPr/>
      <dgm:t>
        <a:bodyPr/>
        <a:lstStyle/>
        <a:p>
          <a:r>
            <a:rPr lang="pt-BR"/>
            <a:t>Project System</a:t>
          </a:r>
          <a:endParaRPr lang="en-US"/>
        </a:p>
      </dgm:t>
    </dgm:pt>
    <dgm:pt modelId="{2F0D14FB-FFA3-402D-92AA-68D5E3D80FB3}" type="parTrans" cxnId="{A27B5AEF-AA25-423B-B93C-1B4E9678F32F}">
      <dgm:prSet/>
      <dgm:spPr/>
      <dgm:t>
        <a:bodyPr/>
        <a:lstStyle/>
        <a:p>
          <a:endParaRPr lang="en-US"/>
        </a:p>
      </dgm:t>
    </dgm:pt>
    <dgm:pt modelId="{AB9A6F72-1424-4C99-9A42-B2D853F18B44}" type="sibTrans" cxnId="{A27B5AEF-AA25-423B-B93C-1B4E9678F32F}">
      <dgm:prSet/>
      <dgm:spPr/>
      <dgm:t>
        <a:bodyPr/>
        <a:lstStyle/>
        <a:p>
          <a:endParaRPr lang="en-US"/>
        </a:p>
      </dgm:t>
    </dgm:pt>
    <dgm:pt modelId="{8B8C2046-8144-4108-B066-3FB900358F2E}">
      <dgm:prSet/>
      <dgm:spPr/>
      <dgm:t>
        <a:bodyPr/>
        <a:lstStyle/>
        <a:p>
          <a:r>
            <a:rPr lang="pt-BR"/>
            <a:t>Website</a:t>
          </a:r>
        </a:p>
      </dgm:t>
    </dgm:pt>
    <dgm:pt modelId="{D90952AD-0876-4C21-AEEE-8E741E1254DE}" type="parTrans" cxnId="{46DD957C-36FF-4B42-B52F-FE876952BBC5}">
      <dgm:prSet/>
      <dgm:spPr/>
      <dgm:t>
        <a:bodyPr/>
        <a:lstStyle/>
        <a:p>
          <a:endParaRPr lang="en-US"/>
        </a:p>
      </dgm:t>
    </dgm:pt>
    <dgm:pt modelId="{CA0D2DFF-A37A-4337-9036-0645099EB842}" type="sibTrans" cxnId="{46DD957C-36FF-4B42-B52F-FE876952BBC5}">
      <dgm:prSet/>
      <dgm:spPr/>
      <dgm:t>
        <a:bodyPr/>
        <a:lstStyle/>
        <a:p>
          <a:endParaRPr lang="en-US"/>
        </a:p>
      </dgm:t>
    </dgm:pt>
    <dgm:pt modelId="{DB8018B4-6A9D-4BDD-A6D8-0DD357566E83}">
      <dgm:prSet/>
      <dgm:spPr/>
      <dgm:t>
        <a:bodyPr/>
        <a:lstStyle/>
        <a:p>
          <a:r>
            <a:rPr lang="en-US"/>
            <a:t>Study PHP, HTML and CSS</a:t>
          </a:r>
          <a:endParaRPr lang="pt-BR"/>
        </a:p>
      </dgm:t>
    </dgm:pt>
    <dgm:pt modelId="{6A2EC1D5-714C-4BC4-A574-EB890C5C9D60}" type="parTrans" cxnId="{7F5DBDC4-F67F-4728-BF55-CEA5883A43B1}">
      <dgm:prSet/>
      <dgm:spPr/>
      <dgm:t>
        <a:bodyPr/>
        <a:lstStyle/>
        <a:p>
          <a:endParaRPr lang="en-US"/>
        </a:p>
      </dgm:t>
    </dgm:pt>
    <dgm:pt modelId="{43AC384B-1813-4CCB-ACFD-A57740C1CE6F}" type="sibTrans" cxnId="{7F5DBDC4-F67F-4728-BF55-CEA5883A43B1}">
      <dgm:prSet/>
      <dgm:spPr/>
      <dgm:t>
        <a:bodyPr/>
        <a:lstStyle/>
        <a:p>
          <a:endParaRPr lang="en-US"/>
        </a:p>
      </dgm:t>
    </dgm:pt>
    <dgm:pt modelId="{E2A1DE61-4E22-479C-8D52-219D11141F6D}">
      <dgm:prSet/>
      <dgm:spPr/>
      <dgm:t>
        <a:bodyPr/>
        <a:lstStyle/>
        <a:p>
          <a:r>
            <a:rPr lang="pt-BR"/>
            <a:t>Implement database</a:t>
          </a:r>
        </a:p>
      </dgm:t>
    </dgm:pt>
    <dgm:pt modelId="{5D789090-FA1D-4382-970F-F0442563BFE6}" type="parTrans" cxnId="{C51603B0-61B8-4FD0-8ACD-5439CF5E4616}">
      <dgm:prSet/>
      <dgm:spPr/>
      <dgm:t>
        <a:bodyPr/>
        <a:lstStyle/>
        <a:p>
          <a:endParaRPr lang="en-US"/>
        </a:p>
      </dgm:t>
    </dgm:pt>
    <dgm:pt modelId="{1A2F4BE1-DB07-41BE-8976-C2BD38D27D84}" type="sibTrans" cxnId="{C51603B0-61B8-4FD0-8ACD-5439CF5E4616}">
      <dgm:prSet/>
      <dgm:spPr/>
      <dgm:t>
        <a:bodyPr/>
        <a:lstStyle/>
        <a:p>
          <a:endParaRPr lang="en-US"/>
        </a:p>
      </dgm:t>
    </dgm:pt>
    <dgm:pt modelId="{85967FDB-B3E8-4DF4-A743-162A2C375143}">
      <dgm:prSet/>
      <dgm:spPr/>
      <dgm:t>
        <a:bodyPr/>
        <a:lstStyle/>
        <a:p>
          <a:r>
            <a:rPr lang="pt-BR"/>
            <a:t>Implement website</a:t>
          </a:r>
        </a:p>
      </dgm:t>
    </dgm:pt>
    <dgm:pt modelId="{5097C166-6AE6-428B-AA19-7374605D20FD}" type="parTrans" cxnId="{4F899DE7-92AF-4F2C-8C98-0030651E1118}">
      <dgm:prSet/>
      <dgm:spPr/>
      <dgm:t>
        <a:bodyPr/>
        <a:lstStyle/>
        <a:p>
          <a:endParaRPr lang="en-US"/>
        </a:p>
      </dgm:t>
    </dgm:pt>
    <dgm:pt modelId="{68A6B4EE-84BA-49DD-84FF-2E674C007841}" type="sibTrans" cxnId="{4F899DE7-92AF-4F2C-8C98-0030651E1118}">
      <dgm:prSet/>
      <dgm:spPr/>
      <dgm:t>
        <a:bodyPr/>
        <a:lstStyle/>
        <a:p>
          <a:endParaRPr lang="en-US"/>
        </a:p>
      </dgm:t>
    </dgm:pt>
    <dgm:pt modelId="{164028A6-5082-4681-98A5-BE038D210676}">
      <dgm:prSet/>
      <dgm:spPr/>
      <dgm:t>
        <a:bodyPr/>
        <a:lstStyle/>
        <a:p>
          <a:r>
            <a:rPr lang="en-US"/>
            <a:t>Implement transactions of Loyalty Points</a:t>
          </a:r>
          <a:endParaRPr lang="pt-BR"/>
        </a:p>
      </dgm:t>
    </dgm:pt>
    <dgm:pt modelId="{B7B129C1-723A-4853-9DEB-F7C13E6D704B}" type="parTrans" cxnId="{720371C8-03D6-4634-8F9B-399882FDCA1B}">
      <dgm:prSet/>
      <dgm:spPr/>
      <dgm:t>
        <a:bodyPr/>
        <a:lstStyle/>
        <a:p>
          <a:endParaRPr lang="en-US"/>
        </a:p>
      </dgm:t>
    </dgm:pt>
    <dgm:pt modelId="{C1D2BC5A-5659-4301-A944-D9797822AEAF}" type="sibTrans" cxnId="{720371C8-03D6-4634-8F9B-399882FDCA1B}">
      <dgm:prSet/>
      <dgm:spPr/>
      <dgm:t>
        <a:bodyPr/>
        <a:lstStyle/>
        <a:p>
          <a:endParaRPr lang="en-US"/>
        </a:p>
      </dgm:t>
    </dgm:pt>
    <dgm:pt modelId="{99739AC5-04E1-4B9B-B280-AA2E8C05DB0D}">
      <dgm:prSet/>
      <dgm:spPr/>
      <dgm:t>
        <a:bodyPr/>
        <a:lstStyle/>
        <a:p>
          <a:r>
            <a:rPr lang="pt-BR"/>
            <a:t>Tests</a:t>
          </a:r>
        </a:p>
      </dgm:t>
    </dgm:pt>
    <dgm:pt modelId="{545C2DD3-A96E-41A3-B5DA-3B5A9B3E755A}" type="parTrans" cxnId="{940169FD-093F-4A89-9DDD-7DE0FA0EAD1F}">
      <dgm:prSet/>
      <dgm:spPr/>
      <dgm:t>
        <a:bodyPr/>
        <a:lstStyle/>
        <a:p>
          <a:endParaRPr lang="en-US"/>
        </a:p>
      </dgm:t>
    </dgm:pt>
    <dgm:pt modelId="{C40E2BEE-64EF-46B4-8FC0-49BD7B422753}" type="sibTrans" cxnId="{940169FD-093F-4A89-9DDD-7DE0FA0EAD1F}">
      <dgm:prSet/>
      <dgm:spPr/>
      <dgm:t>
        <a:bodyPr/>
        <a:lstStyle/>
        <a:p>
          <a:endParaRPr lang="en-US"/>
        </a:p>
      </dgm:t>
    </dgm:pt>
    <dgm:pt modelId="{05EA5726-8129-4FC8-B5D0-D6B0A2AE6F80}">
      <dgm:prSet/>
      <dgm:spPr/>
      <dgm:t>
        <a:bodyPr/>
        <a:lstStyle/>
        <a:p>
          <a:r>
            <a:rPr lang="pt-BR"/>
            <a:t>Communication with physical Store</a:t>
          </a:r>
        </a:p>
      </dgm:t>
    </dgm:pt>
    <dgm:pt modelId="{E76637AB-8267-4CB4-8231-57B01C22C931}" type="parTrans" cxnId="{C37DE6F6-C2A5-40CB-8AEE-0E503B8ACFD2}">
      <dgm:prSet/>
      <dgm:spPr/>
      <dgm:t>
        <a:bodyPr/>
        <a:lstStyle/>
        <a:p>
          <a:endParaRPr lang="en-US"/>
        </a:p>
      </dgm:t>
    </dgm:pt>
    <dgm:pt modelId="{D78570DB-6856-43C1-B1CE-AF606F813814}" type="sibTrans" cxnId="{C37DE6F6-C2A5-40CB-8AEE-0E503B8ACFD2}">
      <dgm:prSet/>
      <dgm:spPr/>
      <dgm:t>
        <a:bodyPr/>
        <a:lstStyle/>
        <a:p>
          <a:endParaRPr lang="en-US"/>
        </a:p>
      </dgm:t>
    </dgm:pt>
    <dgm:pt modelId="{64F7200C-ED83-4860-B9C8-BAA5CC0121FD}">
      <dgm:prSet/>
      <dgm:spPr/>
      <dgm:t>
        <a:bodyPr/>
        <a:lstStyle/>
        <a:p>
          <a:r>
            <a:rPr lang="pt-BR"/>
            <a:t>Link two systems</a:t>
          </a:r>
        </a:p>
      </dgm:t>
    </dgm:pt>
    <dgm:pt modelId="{47EC15B4-DAEB-46EA-99E9-2A8B5721BBA9}" type="parTrans" cxnId="{A23DF74D-A47A-4FD9-B1A6-ECF849BEB868}">
      <dgm:prSet/>
      <dgm:spPr/>
      <dgm:t>
        <a:bodyPr/>
        <a:lstStyle/>
        <a:p>
          <a:endParaRPr lang="en-US"/>
        </a:p>
      </dgm:t>
    </dgm:pt>
    <dgm:pt modelId="{DCABB680-EF24-4A07-A6C1-C8008357F5F8}" type="sibTrans" cxnId="{A23DF74D-A47A-4FD9-B1A6-ECF849BEB868}">
      <dgm:prSet/>
      <dgm:spPr/>
      <dgm:t>
        <a:bodyPr/>
        <a:lstStyle/>
        <a:p>
          <a:endParaRPr lang="en-US"/>
        </a:p>
      </dgm:t>
    </dgm:pt>
    <dgm:pt modelId="{142F42D0-99E6-44F8-B46E-CDF7BD9582C8}">
      <dgm:prSet/>
      <dgm:spPr/>
      <dgm:t>
        <a:bodyPr/>
        <a:lstStyle/>
        <a:p>
          <a:r>
            <a:rPr lang="pt-BR"/>
            <a:t>Tests</a:t>
          </a:r>
        </a:p>
      </dgm:t>
    </dgm:pt>
    <dgm:pt modelId="{8D2FBC45-25FB-4C0E-B9EB-68192DEA30B3}" type="parTrans" cxnId="{D5EEF57D-B73F-4F13-98A8-8FFC5AC248B0}">
      <dgm:prSet/>
      <dgm:spPr/>
      <dgm:t>
        <a:bodyPr/>
        <a:lstStyle/>
        <a:p>
          <a:endParaRPr lang="en-US"/>
        </a:p>
      </dgm:t>
    </dgm:pt>
    <dgm:pt modelId="{04023DDA-40C4-40BA-AE96-9D0EE4763E99}" type="sibTrans" cxnId="{D5EEF57D-B73F-4F13-98A8-8FFC5AC248B0}">
      <dgm:prSet/>
      <dgm:spPr/>
      <dgm:t>
        <a:bodyPr/>
        <a:lstStyle/>
        <a:p>
          <a:endParaRPr lang="en-US"/>
        </a:p>
      </dgm:t>
    </dgm:pt>
    <dgm:pt modelId="{38BE8977-7A38-4D0F-B7EA-4BE0E60395D9}" type="pres">
      <dgm:prSet presAssocID="{A6EC2AFC-2D52-4FCD-8090-98A360A3A782}" presName="hierChild1" presStyleCnt="0">
        <dgm:presLayoutVars>
          <dgm:orgChart val="1"/>
          <dgm:chPref val="1"/>
          <dgm:dir/>
          <dgm:animOne val="branch"/>
          <dgm:animLvl val="lvl"/>
          <dgm:resizeHandles/>
        </dgm:presLayoutVars>
      </dgm:prSet>
      <dgm:spPr/>
    </dgm:pt>
    <dgm:pt modelId="{EDAA8ADD-1491-48CE-872B-28931BD35F6A}" type="pres">
      <dgm:prSet presAssocID="{4B1541AF-10FE-40BB-A0F4-9664273D7DC7}" presName="hierRoot1" presStyleCnt="0">
        <dgm:presLayoutVars>
          <dgm:hierBranch val="init"/>
        </dgm:presLayoutVars>
      </dgm:prSet>
      <dgm:spPr/>
    </dgm:pt>
    <dgm:pt modelId="{C3E3B427-39F8-42F2-A3F4-45FA60BE1ABF}" type="pres">
      <dgm:prSet presAssocID="{4B1541AF-10FE-40BB-A0F4-9664273D7DC7}" presName="rootComposite1" presStyleCnt="0"/>
      <dgm:spPr/>
    </dgm:pt>
    <dgm:pt modelId="{222AA513-DA5D-4838-A84A-2E9D4CF58FE3}" type="pres">
      <dgm:prSet presAssocID="{4B1541AF-10FE-40BB-A0F4-9664273D7DC7}" presName="rootText1" presStyleLbl="node0" presStyleIdx="0" presStyleCnt="1">
        <dgm:presLayoutVars>
          <dgm:chPref val="3"/>
        </dgm:presLayoutVars>
      </dgm:prSet>
      <dgm:spPr/>
    </dgm:pt>
    <dgm:pt modelId="{676A4DE0-98EF-41FA-8CA2-6C2B85D51F2A}" type="pres">
      <dgm:prSet presAssocID="{4B1541AF-10FE-40BB-A0F4-9664273D7DC7}" presName="rootConnector1" presStyleLbl="node1" presStyleIdx="0" presStyleCnt="0"/>
      <dgm:spPr/>
    </dgm:pt>
    <dgm:pt modelId="{F3588C8C-1D3F-42AD-B0CA-2C09C98DB818}" type="pres">
      <dgm:prSet presAssocID="{4B1541AF-10FE-40BB-A0F4-9664273D7DC7}" presName="hierChild2" presStyleCnt="0"/>
      <dgm:spPr/>
    </dgm:pt>
    <dgm:pt modelId="{4ADC5F6F-528B-4E57-BF6B-78B03986505E}" type="pres">
      <dgm:prSet presAssocID="{D90952AD-0876-4C21-AEEE-8E741E1254DE}" presName="Name37" presStyleLbl="parChTrans1D2" presStyleIdx="0" presStyleCnt="2"/>
      <dgm:spPr/>
    </dgm:pt>
    <dgm:pt modelId="{FCA98F62-1D0B-4910-934F-269352739436}" type="pres">
      <dgm:prSet presAssocID="{8B8C2046-8144-4108-B066-3FB900358F2E}" presName="hierRoot2" presStyleCnt="0">
        <dgm:presLayoutVars>
          <dgm:hierBranch val="init"/>
        </dgm:presLayoutVars>
      </dgm:prSet>
      <dgm:spPr/>
    </dgm:pt>
    <dgm:pt modelId="{307793A9-08BC-4976-BEE0-80FEF94C04FC}" type="pres">
      <dgm:prSet presAssocID="{8B8C2046-8144-4108-B066-3FB900358F2E}" presName="rootComposite" presStyleCnt="0"/>
      <dgm:spPr/>
    </dgm:pt>
    <dgm:pt modelId="{E7DEC17A-2B2D-4AA5-9050-9ADBC7982A00}" type="pres">
      <dgm:prSet presAssocID="{8B8C2046-8144-4108-B066-3FB900358F2E}" presName="rootText" presStyleLbl="node2" presStyleIdx="0" presStyleCnt="2">
        <dgm:presLayoutVars>
          <dgm:chPref val="3"/>
        </dgm:presLayoutVars>
      </dgm:prSet>
      <dgm:spPr/>
    </dgm:pt>
    <dgm:pt modelId="{1531D354-B1EE-493C-9941-3F3CE026491D}" type="pres">
      <dgm:prSet presAssocID="{8B8C2046-8144-4108-B066-3FB900358F2E}" presName="rootConnector" presStyleLbl="node2" presStyleIdx="0" presStyleCnt="2"/>
      <dgm:spPr/>
    </dgm:pt>
    <dgm:pt modelId="{14BB02FE-23A1-4AA9-8FFA-24E7F5EFE016}" type="pres">
      <dgm:prSet presAssocID="{8B8C2046-8144-4108-B066-3FB900358F2E}" presName="hierChild4" presStyleCnt="0"/>
      <dgm:spPr/>
    </dgm:pt>
    <dgm:pt modelId="{9D3702FD-A05D-49C1-865A-EA9FD85C3D76}" type="pres">
      <dgm:prSet presAssocID="{6A2EC1D5-714C-4BC4-A574-EB890C5C9D60}" presName="Name37" presStyleLbl="parChTrans1D3" presStyleIdx="0" presStyleCnt="7"/>
      <dgm:spPr/>
    </dgm:pt>
    <dgm:pt modelId="{7DC45523-26E9-43AE-B10F-DA42E6386569}" type="pres">
      <dgm:prSet presAssocID="{DB8018B4-6A9D-4BDD-A6D8-0DD357566E83}" presName="hierRoot2" presStyleCnt="0">
        <dgm:presLayoutVars>
          <dgm:hierBranch val="init"/>
        </dgm:presLayoutVars>
      </dgm:prSet>
      <dgm:spPr/>
    </dgm:pt>
    <dgm:pt modelId="{01E748AA-23FD-4392-A3AC-7577974C6AE2}" type="pres">
      <dgm:prSet presAssocID="{DB8018B4-6A9D-4BDD-A6D8-0DD357566E83}" presName="rootComposite" presStyleCnt="0"/>
      <dgm:spPr/>
    </dgm:pt>
    <dgm:pt modelId="{5410F04C-7BBF-4293-9573-BC63FE203B88}" type="pres">
      <dgm:prSet presAssocID="{DB8018B4-6A9D-4BDD-A6D8-0DD357566E83}" presName="rootText" presStyleLbl="node3" presStyleIdx="0" presStyleCnt="7">
        <dgm:presLayoutVars>
          <dgm:chPref val="3"/>
        </dgm:presLayoutVars>
      </dgm:prSet>
      <dgm:spPr/>
    </dgm:pt>
    <dgm:pt modelId="{22D79565-5B97-4C67-B1F1-BE5F582A63DE}" type="pres">
      <dgm:prSet presAssocID="{DB8018B4-6A9D-4BDD-A6D8-0DD357566E83}" presName="rootConnector" presStyleLbl="node3" presStyleIdx="0" presStyleCnt="7"/>
      <dgm:spPr/>
    </dgm:pt>
    <dgm:pt modelId="{6A9E5669-BEE2-4271-ABE5-5989B8BDD294}" type="pres">
      <dgm:prSet presAssocID="{DB8018B4-6A9D-4BDD-A6D8-0DD357566E83}" presName="hierChild4" presStyleCnt="0"/>
      <dgm:spPr/>
    </dgm:pt>
    <dgm:pt modelId="{97516843-9430-46E6-ADEA-D5F8234DB569}" type="pres">
      <dgm:prSet presAssocID="{DB8018B4-6A9D-4BDD-A6D8-0DD357566E83}" presName="hierChild5" presStyleCnt="0"/>
      <dgm:spPr/>
    </dgm:pt>
    <dgm:pt modelId="{A07457E5-4A5A-4907-9289-94E4DF9E5D9E}" type="pres">
      <dgm:prSet presAssocID="{5D789090-FA1D-4382-970F-F0442563BFE6}" presName="Name37" presStyleLbl="parChTrans1D3" presStyleIdx="1" presStyleCnt="7"/>
      <dgm:spPr/>
    </dgm:pt>
    <dgm:pt modelId="{A66E91A8-79A3-4DBB-9719-A3998DEC24FC}" type="pres">
      <dgm:prSet presAssocID="{E2A1DE61-4E22-479C-8D52-219D11141F6D}" presName="hierRoot2" presStyleCnt="0">
        <dgm:presLayoutVars>
          <dgm:hierBranch val="init"/>
        </dgm:presLayoutVars>
      </dgm:prSet>
      <dgm:spPr/>
    </dgm:pt>
    <dgm:pt modelId="{C3C95B52-7FDC-4FD8-8A4A-C638A2A06AF1}" type="pres">
      <dgm:prSet presAssocID="{E2A1DE61-4E22-479C-8D52-219D11141F6D}" presName="rootComposite" presStyleCnt="0"/>
      <dgm:spPr/>
    </dgm:pt>
    <dgm:pt modelId="{11EE27A6-0161-4C63-8629-EAFC6521C64B}" type="pres">
      <dgm:prSet presAssocID="{E2A1DE61-4E22-479C-8D52-219D11141F6D}" presName="rootText" presStyleLbl="node3" presStyleIdx="1" presStyleCnt="7">
        <dgm:presLayoutVars>
          <dgm:chPref val="3"/>
        </dgm:presLayoutVars>
      </dgm:prSet>
      <dgm:spPr/>
    </dgm:pt>
    <dgm:pt modelId="{37FC171D-FEBA-485D-8F90-61EF923E67E0}" type="pres">
      <dgm:prSet presAssocID="{E2A1DE61-4E22-479C-8D52-219D11141F6D}" presName="rootConnector" presStyleLbl="node3" presStyleIdx="1" presStyleCnt="7"/>
      <dgm:spPr/>
    </dgm:pt>
    <dgm:pt modelId="{DEEEEA70-9E70-480D-B23C-9A60ACE2BBFF}" type="pres">
      <dgm:prSet presAssocID="{E2A1DE61-4E22-479C-8D52-219D11141F6D}" presName="hierChild4" presStyleCnt="0"/>
      <dgm:spPr/>
    </dgm:pt>
    <dgm:pt modelId="{9D502EA9-0F36-4A61-97D0-0DC7869975C0}" type="pres">
      <dgm:prSet presAssocID="{E2A1DE61-4E22-479C-8D52-219D11141F6D}" presName="hierChild5" presStyleCnt="0"/>
      <dgm:spPr/>
    </dgm:pt>
    <dgm:pt modelId="{EAF54F6A-501C-42FD-A878-892C906D8A10}" type="pres">
      <dgm:prSet presAssocID="{5097C166-6AE6-428B-AA19-7374605D20FD}" presName="Name37" presStyleLbl="parChTrans1D3" presStyleIdx="2" presStyleCnt="7"/>
      <dgm:spPr/>
    </dgm:pt>
    <dgm:pt modelId="{C95AAA58-F6EE-4644-BBAD-542EB911C6CE}" type="pres">
      <dgm:prSet presAssocID="{85967FDB-B3E8-4DF4-A743-162A2C375143}" presName="hierRoot2" presStyleCnt="0">
        <dgm:presLayoutVars>
          <dgm:hierBranch val="init"/>
        </dgm:presLayoutVars>
      </dgm:prSet>
      <dgm:spPr/>
    </dgm:pt>
    <dgm:pt modelId="{824BFF7B-6CA5-41A6-9886-6EA7D82F5AC4}" type="pres">
      <dgm:prSet presAssocID="{85967FDB-B3E8-4DF4-A743-162A2C375143}" presName="rootComposite" presStyleCnt="0"/>
      <dgm:spPr/>
    </dgm:pt>
    <dgm:pt modelId="{C464E8E1-0E5F-42BF-866C-342FEEE9599C}" type="pres">
      <dgm:prSet presAssocID="{85967FDB-B3E8-4DF4-A743-162A2C375143}" presName="rootText" presStyleLbl="node3" presStyleIdx="2" presStyleCnt="7">
        <dgm:presLayoutVars>
          <dgm:chPref val="3"/>
        </dgm:presLayoutVars>
      </dgm:prSet>
      <dgm:spPr/>
    </dgm:pt>
    <dgm:pt modelId="{C5ADDA67-50AB-422F-8C0B-3EF5C48D7CF3}" type="pres">
      <dgm:prSet presAssocID="{85967FDB-B3E8-4DF4-A743-162A2C375143}" presName="rootConnector" presStyleLbl="node3" presStyleIdx="2" presStyleCnt="7"/>
      <dgm:spPr/>
    </dgm:pt>
    <dgm:pt modelId="{63FFF23D-CFB4-4CBC-911E-C5BABACAA37F}" type="pres">
      <dgm:prSet presAssocID="{85967FDB-B3E8-4DF4-A743-162A2C375143}" presName="hierChild4" presStyleCnt="0"/>
      <dgm:spPr/>
    </dgm:pt>
    <dgm:pt modelId="{CE1EB3E0-49C2-4A9C-BD5C-3FCBA56B5793}" type="pres">
      <dgm:prSet presAssocID="{85967FDB-B3E8-4DF4-A743-162A2C375143}" presName="hierChild5" presStyleCnt="0"/>
      <dgm:spPr/>
    </dgm:pt>
    <dgm:pt modelId="{426C1D6A-190E-4AF2-9F81-9FA33D8FAB35}" type="pres">
      <dgm:prSet presAssocID="{B7B129C1-723A-4853-9DEB-F7C13E6D704B}" presName="Name37" presStyleLbl="parChTrans1D3" presStyleIdx="3" presStyleCnt="7"/>
      <dgm:spPr/>
    </dgm:pt>
    <dgm:pt modelId="{4ED012B0-BB17-4040-842A-7A9903807730}" type="pres">
      <dgm:prSet presAssocID="{164028A6-5082-4681-98A5-BE038D210676}" presName="hierRoot2" presStyleCnt="0">
        <dgm:presLayoutVars>
          <dgm:hierBranch val="init"/>
        </dgm:presLayoutVars>
      </dgm:prSet>
      <dgm:spPr/>
    </dgm:pt>
    <dgm:pt modelId="{948F0198-E097-47A9-BEC1-1E5C743532A5}" type="pres">
      <dgm:prSet presAssocID="{164028A6-5082-4681-98A5-BE038D210676}" presName="rootComposite" presStyleCnt="0"/>
      <dgm:spPr/>
    </dgm:pt>
    <dgm:pt modelId="{82A43230-5778-41E3-B729-849D70EAD8C6}" type="pres">
      <dgm:prSet presAssocID="{164028A6-5082-4681-98A5-BE038D210676}" presName="rootText" presStyleLbl="node3" presStyleIdx="3" presStyleCnt="7">
        <dgm:presLayoutVars>
          <dgm:chPref val="3"/>
        </dgm:presLayoutVars>
      </dgm:prSet>
      <dgm:spPr/>
    </dgm:pt>
    <dgm:pt modelId="{18BC510F-EB13-4DD2-80F3-1E0C81B46A84}" type="pres">
      <dgm:prSet presAssocID="{164028A6-5082-4681-98A5-BE038D210676}" presName="rootConnector" presStyleLbl="node3" presStyleIdx="3" presStyleCnt="7"/>
      <dgm:spPr/>
    </dgm:pt>
    <dgm:pt modelId="{C2AF436A-CD9E-42AA-948F-4291D4738077}" type="pres">
      <dgm:prSet presAssocID="{164028A6-5082-4681-98A5-BE038D210676}" presName="hierChild4" presStyleCnt="0"/>
      <dgm:spPr/>
    </dgm:pt>
    <dgm:pt modelId="{CAD57BEF-FD1D-46B7-8BB4-62E010470073}" type="pres">
      <dgm:prSet presAssocID="{164028A6-5082-4681-98A5-BE038D210676}" presName="hierChild5" presStyleCnt="0"/>
      <dgm:spPr/>
    </dgm:pt>
    <dgm:pt modelId="{658BF6C2-2628-465D-A6A3-C8BC3B7B61A7}" type="pres">
      <dgm:prSet presAssocID="{545C2DD3-A96E-41A3-B5DA-3B5A9B3E755A}" presName="Name37" presStyleLbl="parChTrans1D3" presStyleIdx="4" presStyleCnt="7"/>
      <dgm:spPr/>
    </dgm:pt>
    <dgm:pt modelId="{DE9231F5-6FF4-444A-8F56-CB0286ED9F55}" type="pres">
      <dgm:prSet presAssocID="{99739AC5-04E1-4B9B-B280-AA2E8C05DB0D}" presName="hierRoot2" presStyleCnt="0">
        <dgm:presLayoutVars>
          <dgm:hierBranch val="init"/>
        </dgm:presLayoutVars>
      </dgm:prSet>
      <dgm:spPr/>
    </dgm:pt>
    <dgm:pt modelId="{7D068327-44EF-49F2-BAA6-D1BED701BF4D}" type="pres">
      <dgm:prSet presAssocID="{99739AC5-04E1-4B9B-B280-AA2E8C05DB0D}" presName="rootComposite" presStyleCnt="0"/>
      <dgm:spPr/>
    </dgm:pt>
    <dgm:pt modelId="{451928C9-45EB-4859-96AB-5086CFE00390}" type="pres">
      <dgm:prSet presAssocID="{99739AC5-04E1-4B9B-B280-AA2E8C05DB0D}" presName="rootText" presStyleLbl="node3" presStyleIdx="4" presStyleCnt="7">
        <dgm:presLayoutVars>
          <dgm:chPref val="3"/>
        </dgm:presLayoutVars>
      </dgm:prSet>
      <dgm:spPr/>
    </dgm:pt>
    <dgm:pt modelId="{DF962E38-12EC-479E-8781-C9F37B0DD95F}" type="pres">
      <dgm:prSet presAssocID="{99739AC5-04E1-4B9B-B280-AA2E8C05DB0D}" presName="rootConnector" presStyleLbl="node3" presStyleIdx="4" presStyleCnt="7"/>
      <dgm:spPr/>
    </dgm:pt>
    <dgm:pt modelId="{3CE966DF-D1CD-4525-A4DC-2352154DFAF4}" type="pres">
      <dgm:prSet presAssocID="{99739AC5-04E1-4B9B-B280-AA2E8C05DB0D}" presName="hierChild4" presStyleCnt="0"/>
      <dgm:spPr/>
    </dgm:pt>
    <dgm:pt modelId="{47FF9968-4D98-47A9-A60F-EDC00CFA9720}" type="pres">
      <dgm:prSet presAssocID="{99739AC5-04E1-4B9B-B280-AA2E8C05DB0D}" presName="hierChild5" presStyleCnt="0"/>
      <dgm:spPr/>
    </dgm:pt>
    <dgm:pt modelId="{82A23D62-3B4F-4EDC-9B33-82E09FC6E862}" type="pres">
      <dgm:prSet presAssocID="{8B8C2046-8144-4108-B066-3FB900358F2E}" presName="hierChild5" presStyleCnt="0"/>
      <dgm:spPr/>
    </dgm:pt>
    <dgm:pt modelId="{AE7183B3-EF51-4385-8EB5-0A84A7481818}" type="pres">
      <dgm:prSet presAssocID="{E76637AB-8267-4CB4-8231-57B01C22C931}" presName="Name37" presStyleLbl="parChTrans1D2" presStyleIdx="1" presStyleCnt="2"/>
      <dgm:spPr/>
    </dgm:pt>
    <dgm:pt modelId="{1C36B50B-6545-47F9-BE34-CDC2CCD659EF}" type="pres">
      <dgm:prSet presAssocID="{05EA5726-8129-4FC8-B5D0-D6B0A2AE6F80}" presName="hierRoot2" presStyleCnt="0">
        <dgm:presLayoutVars>
          <dgm:hierBranch val="init"/>
        </dgm:presLayoutVars>
      </dgm:prSet>
      <dgm:spPr/>
    </dgm:pt>
    <dgm:pt modelId="{2693A00C-C1E0-4A2E-A89C-57415EFF447D}" type="pres">
      <dgm:prSet presAssocID="{05EA5726-8129-4FC8-B5D0-D6B0A2AE6F80}" presName="rootComposite" presStyleCnt="0"/>
      <dgm:spPr/>
    </dgm:pt>
    <dgm:pt modelId="{5189A82F-902A-4F16-8B3B-CB3CCD3E2C45}" type="pres">
      <dgm:prSet presAssocID="{05EA5726-8129-4FC8-B5D0-D6B0A2AE6F80}" presName="rootText" presStyleLbl="node2" presStyleIdx="1" presStyleCnt="2">
        <dgm:presLayoutVars>
          <dgm:chPref val="3"/>
        </dgm:presLayoutVars>
      </dgm:prSet>
      <dgm:spPr/>
    </dgm:pt>
    <dgm:pt modelId="{F7040CED-DDBB-45AB-881A-D18F20A1D36A}" type="pres">
      <dgm:prSet presAssocID="{05EA5726-8129-4FC8-B5D0-D6B0A2AE6F80}" presName="rootConnector" presStyleLbl="node2" presStyleIdx="1" presStyleCnt="2"/>
      <dgm:spPr/>
    </dgm:pt>
    <dgm:pt modelId="{4900AF1C-8FF4-4A1F-90A5-14E94795A840}" type="pres">
      <dgm:prSet presAssocID="{05EA5726-8129-4FC8-B5D0-D6B0A2AE6F80}" presName="hierChild4" presStyleCnt="0"/>
      <dgm:spPr/>
    </dgm:pt>
    <dgm:pt modelId="{E1798287-71A8-427D-993A-D3F3DF7F6F74}" type="pres">
      <dgm:prSet presAssocID="{47EC15B4-DAEB-46EA-99E9-2A8B5721BBA9}" presName="Name37" presStyleLbl="parChTrans1D3" presStyleIdx="5" presStyleCnt="7"/>
      <dgm:spPr/>
    </dgm:pt>
    <dgm:pt modelId="{91E05984-9A73-418F-8BD0-EFBCCA9E8840}" type="pres">
      <dgm:prSet presAssocID="{64F7200C-ED83-4860-B9C8-BAA5CC0121FD}" presName="hierRoot2" presStyleCnt="0">
        <dgm:presLayoutVars>
          <dgm:hierBranch val="init"/>
        </dgm:presLayoutVars>
      </dgm:prSet>
      <dgm:spPr/>
    </dgm:pt>
    <dgm:pt modelId="{ED504123-D782-4F75-A727-5CD15BB3595F}" type="pres">
      <dgm:prSet presAssocID="{64F7200C-ED83-4860-B9C8-BAA5CC0121FD}" presName="rootComposite" presStyleCnt="0"/>
      <dgm:spPr/>
    </dgm:pt>
    <dgm:pt modelId="{9E8A14F0-1C56-4DA9-93F9-383F17890972}" type="pres">
      <dgm:prSet presAssocID="{64F7200C-ED83-4860-B9C8-BAA5CC0121FD}" presName="rootText" presStyleLbl="node3" presStyleIdx="5" presStyleCnt="7">
        <dgm:presLayoutVars>
          <dgm:chPref val="3"/>
        </dgm:presLayoutVars>
      </dgm:prSet>
      <dgm:spPr/>
    </dgm:pt>
    <dgm:pt modelId="{5E92B07C-32DD-48F7-ACB4-775CC07D8AD1}" type="pres">
      <dgm:prSet presAssocID="{64F7200C-ED83-4860-B9C8-BAA5CC0121FD}" presName="rootConnector" presStyleLbl="node3" presStyleIdx="5" presStyleCnt="7"/>
      <dgm:spPr/>
    </dgm:pt>
    <dgm:pt modelId="{8AB41A02-1498-4450-9E94-7A43B5E36A4C}" type="pres">
      <dgm:prSet presAssocID="{64F7200C-ED83-4860-B9C8-BAA5CC0121FD}" presName="hierChild4" presStyleCnt="0"/>
      <dgm:spPr/>
    </dgm:pt>
    <dgm:pt modelId="{ED460619-9C7A-4ABE-91B8-5C63B225C594}" type="pres">
      <dgm:prSet presAssocID="{64F7200C-ED83-4860-B9C8-BAA5CC0121FD}" presName="hierChild5" presStyleCnt="0"/>
      <dgm:spPr/>
    </dgm:pt>
    <dgm:pt modelId="{FE432390-0EBE-44DF-BD67-E2F8416D893C}" type="pres">
      <dgm:prSet presAssocID="{8D2FBC45-25FB-4C0E-B9EB-68192DEA30B3}" presName="Name37" presStyleLbl="parChTrans1D3" presStyleIdx="6" presStyleCnt="7"/>
      <dgm:spPr/>
    </dgm:pt>
    <dgm:pt modelId="{3CEA1AEB-6EC2-45AA-BE10-BF82D483E968}" type="pres">
      <dgm:prSet presAssocID="{142F42D0-99E6-44F8-B46E-CDF7BD9582C8}" presName="hierRoot2" presStyleCnt="0">
        <dgm:presLayoutVars>
          <dgm:hierBranch val="init"/>
        </dgm:presLayoutVars>
      </dgm:prSet>
      <dgm:spPr/>
    </dgm:pt>
    <dgm:pt modelId="{A4D005EC-8BD6-45B8-A527-B4343FC39884}" type="pres">
      <dgm:prSet presAssocID="{142F42D0-99E6-44F8-B46E-CDF7BD9582C8}" presName="rootComposite" presStyleCnt="0"/>
      <dgm:spPr/>
    </dgm:pt>
    <dgm:pt modelId="{C2CC4B44-EE31-4359-A012-4012E52253DF}" type="pres">
      <dgm:prSet presAssocID="{142F42D0-99E6-44F8-B46E-CDF7BD9582C8}" presName="rootText" presStyleLbl="node3" presStyleIdx="6" presStyleCnt="7">
        <dgm:presLayoutVars>
          <dgm:chPref val="3"/>
        </dgm:presLayoutVars>
      </dgm:prSet>
      <dgm:spPr/>
    </dgm:pt>
    <dgm:pt modelId="{43885A90-D424-4B21-A2AD-0E1D5175B91F}" type="pres">
      <dgm:prSet presAssocID="{142F42D0-99E6-44F8-B46E-CDF7BD9582C8}" presName="rootConnector" presStyleLbl="node3" presStyleIdx="6" presStyleCnt="7"/>
      <dgm:spPr/>
    </dgm:pt>
    <dgm:pt modelId="{ED3CCC2F-898D-437C-ABAF-C82AEFAEF981}" type="pres">
      <dgm:prSet presAssocID="{142F42D0-99E6-44F8-B46E-CDF7BD9582C8}" presName="hierChild4" presStyleCnt="0"/>
      <dgm:spPr/>
    </dgm:pt>
    <dgm:pt modelId="{8D0394CE-FD0A-42A6-8C0C-A752A29D5A79}" type="pres">
      <dgm:prSet presAssocID="{142F42D0-99E6-44F8-B46E-CDF7BD9582C8}" presName="hierChild5" presStyleCnt="0"/>
      <dgm:spPr/>
    </dgm:pt>
    <dgm:pt modelId="{FEAF6889-E403-48B0-8DEE-E9D61803ABD7}" type="pres">
      <dgm:prSet presAssocID="{05EA5726-8129-4FC8-B5D0-D6B0A2AE6F80}" presName="hierChild5" presStyleCnt="0"/>
      <dgm:spPr/>
    </dgm:pt>
    <dgm:pt modelId="{7DFEE1F0-E481-417E-9607-A8137AEAC32A}" type="pres">
      <dgm:prSet presAssocID="{4B1541AF-10FE-40BB-A0F4-9664273D7DC7}" presName="hierChild3" presStyleCnt="0"/>
      <dgm:spPr/>
    </dgm:pt>
  </dgm:ptLst>
  <dgm:cxnLst>
    <dgm:cxn modelId="{4BB6A4E5-64E6-46CA-962A-100DA0A6C246}" type="presOf" srcId="{545C2DD3-A96E-41A3-B5DA-3B5A9B3E755A}" destId="{658BF6C2-2628-465D-A6A3-C8BC3B7B61A7}" srcOrd="0" destOrd="0" presId="urn:microsoft.com/office/officeart/2005/8/layout/orgChart1"/>
    <dgm:cxn modelId="{821B3035-F1ED-490F-94A9-8418E708B310}" type="presOf" srcId="{5097C166-6AE6-428B-AA19-7374605D20FD}" destId="{EAF54F6A-501C-42FD-A878-892C906D8A10}" srcOrd="0" destOrd="0" presId="urn:microsoft.com/office/officeart/2005/8/layout/orgChart1"/>
    <dgm:cxn modelId="{B8F91DEE-0D75-4632-A4FF-6B2BEC6ADEF8}" type="presOf" srcId="{05EA5726-8129-4FC8-B5D0-D6B0A2AE6F80}" destId="{F7040CED-DDBB-45AB-881A-D18F20A1D36A}" srcOrd="1" destOrd="0" presId="urn:microsoft.com/office/officeart/2005/8/layout/orgChart1"/>
    <dgm:cxn modelId="{DCF9C47F-D3AA-4413-A14F-E1DCD098AF8C}" type="presOf" srcId="{142F42D0-99E6-44F8-B46E-CDF7BD9582C8}" destId="{43885A90-D424-4B21-A2AD-0E1D5175B91F}" srcOrd="1" destOrd="0" presId="urn:microsoft.com/office/officeart/2005/8/layout/orgChart1"/>
    <dgm:cxn modelId="{A22DEBA0-9562-4405-A054-91114D41C708}" type="presOf" srcId="{B7B129C1-723A-4853-9DEB-F7C13E6D704B}" destId="{426C1D6A-190E-4AF2-9F81-9FA33D8FAB35}" srcOrd="0" destOrd="0" presId="urn:microsoft.com/office/officeart/2005/8/layout/orgChart1"/>
    <dgm:cxn modelId="{DB64E39D-E50C-4579-B4B1-B235ADE0D93D}" type="presOf" srcId="{64F7200C-ED83-4860-B9C8-BAA5CC0121FD}" destId="{9E8A14F0-1C56-4DA9-93F9-383F17890972}" srcOrd="0" destOrd="0" presId="urn:microsoft.com/office/officeart/2005/8/layout/orgChart1"/>
    <dgm:cxn modelId="{C51603B0-61B8-4FD0-8ACD-5439CF5E4616}" srcId="{8B8C2046-8144-4108-B066-3FB900358F2E}" destId="{E2A1DE61-4E22-479C-8D52-219D11141F6D}" srcOrd="1" destOrd="0" parTransId="{5D789090-FA1D-4382-970F-F0442563BFE6}" sibTransId="{1A2F4BE1-DB07-41BE-8976-C2BD38D27D84}"/>
    <dgm:cxn modelId="{4F899DE7-92AF-4F2C-8C98-0030651E1118}" srcId="{8B8C2046-8144-4108-B066-3FB900358F2E}" destId="{85967FDB-B3E8-4DF4-A743-162A2C375143}" srcOrd="2" destOrd="0" parTransId="{5097C166-6AE6-428B-AA19-7374605D20FD}" sibTransId="{68A6B4EE-84BA-49DD-84FF-2E674C007841}"/>
    <dgm:cxn modelId="{E01CBE9F-D48E-462C-A66B-71E19DB2284C}" type="presOf" srcId="{85967FDB-B3E8-4DF4-A743-162A2C375143}" destId="{C5ADDA67-50AB-422F-8C0B-3EF5C48D7CF3}" srcOrd="1" destOrd="0" presId="urn:microsoft.com/office/officeart/2005/8/layout/orgChart1"/>
    <dgm:cxn modelId="{3134D960-950D-4300-A4D2-4D5498FC2E76}" type="presOf" srcId="{DB8018B4-6A9D-4BDD-A6D8-0DD357566E83}" destId="{5410F04C-7BBF-4293-9573-BC63FE203B88}" srcOrd="0" destOrd="0" presId="urn:microsoft.com/office/officeart/2005/8/layout/orgChart1"/>
    <dgm:cxn modelId="{69A4D221-3E2C-4D47-B7F9-234988916F26}" type="presOf" srcId="{8B8C2046-8144-4108-B066-3FB900358F2E}" destId="{1531D354-B1EE-493C-9941-3F3CE026491D}" srcOrd="1" destOrd="0" presId="urn:microsoft.com/office/officeart/2005/8/layout/orgChart1"/>
    <dgm:cxn modelId="{3FF3BE43-FA94-4C78-BC61-3E0C5F31A24A}" type="presOf" srcId="{6A2EC1D5-714C-4BC4-A574-EB890C5C9D60}" destId="{9D3702FD-A05D-49C1-865A-EA9FD85C3D76}" srcOrd="0" destOrd="0" presId="urn:microsoft.com/office/officeart/2005/8/layout/orgChart1"/>
    <dgm:cxn modelId="{C100AD41-A3B2-484A-B90C-DEB671A4BC3A}" type="presOf" srcId="{164028A6-5082-4681-98A5-BE038D210676}" destId="{82A43230-5778-41E3-B729-849D70EAD8C6}" srcOrd="0" destOrd="0" presId="urn:microsoft.com/office/officeart/2005/8/layout/orgChart1"/>
    <dgm:cxn modelId="{76482185-79EF-415C-9798-D619CAF79909}" type="presOf" srcId="{8D2FBC45-25FB-4C0E-B9EB-68192DEA30B3}" destId="{FE432390-0EBE-44DF-BD67-E2F8416D893C}" srcOrd="0" destOrd="0" presId="urn:microsoft.com/office/officeart/2005/8/layout/orgChart1"/>
    <dgm:cxn modelId="{720371C8-03D6-4634-8F9B-399882FDCA1B}" srcId="{8B8C2046-8144-4108-B066-3FB900358F2E}" destId="{164028A6-5082-4681-98A5-BE038D210676}" srcOrd="3" destOrd="0" parTransId="{B7B129C1-723A-4853-9DEB-F7C13E6D704B}" sibTransId="{C1D2BC5A-5659-4301-A944-D9797822AEAF}"/>
    <dgm:cxn modelId="{7F5DBDC4-F67F-4728-BF55-CEA5883A43B1}" srcId="{8B8C2046-8144-4108-B066-3FB900358F2E}" destId="{DB8018B4-6A9D-4BDD-A6D8-0DD357566E83}" srcOrd="0" destOrd="0" parTransId="{6A2EC1D5-714C-4BC4-A574-EB890C5C9D60}" sibTransId="{43AC384B-1813-4CCB-ACFD-A57740C1CE6F}"/>
    <dgm:cxn modelId="{D5EEF57D-B73F-4F13-98A8-8FFC5AC248B0}" srcId="{05EA5726-8129-4FC8-B5D0-D6B0A2AE6F80}" destId="{142F42D0-99E6-44F8-B46E-CDF7BD9582C8}" srcOrd="1" destOrd="0" parTransId="{8D2FBC45-25FB-4C0E-B9EB-68192DEA30B3}" sibTransId="{04023DDA-40C4-40BA-AE96-9D0EE4763E99}"/>
    <dgm:cxn modelId="{A23DF74D-A47A-4FD9-B1A6-ECF849BEB868}" srcId="{05EA5726-8129-4FC8-B5D0-D6B0A2AE6F80}" destId="{64F7200C-ED83-4860-B9C8-BAA5CC0121FD}" srcOrd="0" destOrd="0" parTransId="{47EC15B4-DAEB-46EA-99E9-2A8B5721BBA9}" sibTransId="{DCABB680-EF24-4A07-A6C1-C8008357F5F8}"/>
    <dgm:cxn modelId="{5C907CA6-9C7F-4184-A27B-27D5EB2BBE88}" type="presOf" srcId="{99739AC5-04E1-4B9B-B280-AA2E8C05DB0D}" destId="{451928C9-45EB-4859-96AB-5086CFE00390}" srcOrd="0" destOrd="0" presId="urn:microsoft.com/office/officeart/2005/8/layout/orgChart1"/>
    <dgm:cxn modelId="{EF985323-87BA-4D7D-98D9-F267CDF24DB7}" type="presOf" srcId="{E76637AB-8267-4CB4-8231-57B01C22C931}" destId="{AE7183B3-EF51-4385-8EB5-0A84A7481818}" srcOrd="0" destOrd="0" presId="urn:microsoft.com/office/officeart/2005/8/layout/orgChart1"/>
    <dgm:cxn modelId="{1FAFD3FA-B15C-458B-8BF4-E3CE31AACF20}" type="presOf" srcId="{164028A6-5082-4681-98A5-BE038D210676}" destId="{18BC510F-EB13-4DD2-80F3-1E0C81B46A84}" srcOrd="1" destOrd="0" presId="urn:microsoft.com/office/officeart/2005/8/layout/orgChart1"/>
    <dgm:cxn modelId="{EFF3BE71-21FB-41FA-A818-4120F3B1D7E8}" type="presOf" srcId="{5D789090-FA1D-4382-970F-F0442563BFE6}" destId="{A07457E5-4A5A-4907-9289-94E4DF9E5D9E}" srcOrd="0" destOrd="0" presId="urn:microsoft.com/office/officeart/2005/8/layout/orgChart1"/>
    <dgm:cxn modelId="{DC8FD5BA-76D9-48A1-B9A5-C973B91D683D}" type="presOf" srcId="{64F7200C-ED83-4860-B9C8-BAA5CC0121FD}" destId="{5E92B07C-32DD-48F7-ACB4-775CC07D8AD1}" srcOrd="1" destOrd="0" presId="urn:microsoft.com/office/officeart/2005/8/layout/orgChart1"/>
    <dgm:cxn modelId="{A27B5AEF-AA25-423B-B93C-1B4E9678F32F}" srcId="{A6EC2AFC-2D52-4FCD-8090-98A360A3A782}" destId="{4B1541AF-10FE-40BB-A0F4-9664273D7DC7}" srcOrd="0" destOrd="0" parTransId="{2F0D14FB-FFA3-402D-92AA-68D5E3D80FB3}" sibTransId="{AB9A6F72-1424-4C99-9A42-B2D853F18B44}"/>
    <dgm:cxn modelId="{F5E36AED-41E2-44D6-A5CE-B1B1BE08FF2E}" type="presOf" srcId="{4B1541AF-10FE-40BB-A0F4-9664273D7DC7}" destId="{222AA513-DA5D-4838-A84A-2E9D4CF58FE3}" srcOrd="0" destOrd="0" presId="urn:microsoft.com/office/officeart/2005/8/layout/orgChart1"/>
    <dgm:cxn modelId="{46DD957C-36FF-4B42-B52F-FE876952BBC5}" srcId="{4B1541AF-10FE-40BB-A0F4-9664273D7DC7}" destId="{8B8C2046-8144-4108-B066-3FB900358F2E}" srcOrd="0" destOrd="0" parTransId="{D90952AD-0876-4C21-AEEE-8E741E1254DE}" sibTransId="{CA0D2DFF-A37A-4337-9036-0645099EB842}"/>
    <dgm:cxn modelId="{36F02BDE-AC59-467B-A9E1-E6462DB40022}" type="presOf" srcId="{05EA5726-8129-4FC8-B5D0-D6B0A2AE6F80}" destId="{5189A82F-902A-4F16-8B3B-CB3CCD3E2C45}" srcOrd="0" destOrd="0" presId="urn:microsoft.com/office/officeart/2005/8/layout/orgChart1"/>
    <dgm:cxn modelId="{3298B3A9-5BAC-4D7D-A93F-2A9410429D14}" type="presOf" srcId="{99739AC5-04E1-4B9B-B280-AA2E8C05DB0D}" destId="{DF962E38-12EC-479E-8781-C9F37B0DD95F}" srcOrd="1" destOrd="0" presId="urn:microsoft.com/office/officeart/2005/8/layout/orgChart1"/>
    <dgm:cxn modelId="{48478951-6565-4229-8698-59F0ACF25C1B}" type="presOf" srcId="{E2A1DE61-4E22-479C-8D52-219D11141F6D}" destId="{11EE27A6-0161-4C63-8629-EAFC6521C64B}" srcOrd="0" destOrd="0" presId="urn:microsoft.com/office/officeart/2005/8/layout/orgChart1"/>
    <dgm:cxn modelId="{4F698251-7460-474E-A0BF-274B70811F60}" type="presOf" srcId="{4B1541AF-10FE-40BB-A0F4-9664273D7DC7}" destId="{676A4DE0-98EF-41FA-8CA2-6C2B85D51F2A}" srcOrd="1" destOrd="0" presId="urn:microsoft.com/office/officeart/2005/8/layout/orgChart1"/>
    <dgm:cxn modelId="{CCFF3D4E-1BB5-4D5E-BD2D-17BF3331F264}" type="presOf" srcId="{E2A1DE61-4E22-479C-8D52-219D11141F6D}" destId="{37FC171D-FEBA-485D-8F90-61EF923E67E0}" srcOrd="1" destOrd="0" presId="urn:microsoft.com/office/officeart/2005/8/layout/orgChart1"/>
    <dgm:cxn modelId="{A4DD89EB-1C4B-4D1C-8B2B-43846DF43DDF}" type="presOf" srcId="{47EC15B4-DAEB-46EA-99E9-2A8B5721BBA9}" destId="{E1798287-71A8-427D-993A-D3F3DF7F6F74}" srcOrd="0" destOrd="0" presId="urn:microsoft.com/office/officeart/2005/8/layout/orgChart1"/>
    <dgm:cxn modelId="{C6F836C2-DE53-41DB-8693-28F98E05B0EE}" type="presOf" srcId="{85967FDB-B3E8-4DF4-A743-162A2C375143}" destId="{C464E8E1-0E5F-42BF-866C-342FEEE9599C}" srcOrd="0" destOrd="0" presId="urn:microsoft.com/office/officeart/2005/8/layout/orgChart1"/>
    <dgm:cxn modelId="{3A48BB94-ED79-4518-BE84-A8EB9D548F22}" type="presOf" srcId="{A6EC2AFC-2D52-4FCD-8090-98A360A3A782}" destId="{38BE8977-7A38-4D0F-B7EA-4BE0E60395D9}" srcOrd="0" destOrd="0" presId="urn:microsoft.com/office/officeart/2005/8/layout/orgChart1"/>
    <dgm:cxn modelId="{940169FD-093F-4A89-9DDD-7DE0FA0EAD1F}" srcId="{8B8C2046-8144-4108-B066-3FB900358F2E}" destId="{99739AC5-04E1-4B9B-B280-AA2E8C05DB0D}" srcOrd="4" destOrd="0" parTransId="{545C2DD3-A96E-41A3-B5DA-3B5A9B3E755A}" sibTransId="{C40E2BEE-64EF-46B4-8FC0-49BD7B422753}"/>
    <dgm:cxn modelId="{CFE00861-C75C-40AF-8161-05719A118A20}" type="presOf" srcId="{DB8018B4-6A9D-4BDD-A6D8-0DD357566E83}" destId="{22D79565-5B97-4C67-B1F1-BE5F582A63DE}" srcOrd="1" destOrd="0" presId="urn:microsoft.com/office/officeart/2005/8/layout/orgChart1"/>
    <dgm:cxn modelId="{967C498D-A162-4A86-B8BE-E2F46C30DCE7}" type="presOf" srcId="{D90952AD-0876-4C21-AEEE-8E741E1254DE}" destId="{4ADC5F6F-528B-4E57-BF6B-78B03986505E}" srcOrd="0" destOrd="0" presId="urn:microsoft.com/office/officeart/2005/8/layout/orgChart1"/>
    <dgm:cxn modelId="{48C10408-524A-4D2D-BFE6-5C34DFEBB0F3}" type="presOf" srcId="{142F42D0-99E6-44F8-B46E-CDF7BD9582C8}" destId="{C2CC4B44-EE31-4359-A012-4012E52253DF}" srcOrd="0" destOrd="0" presId="urn:microsoft.com/office/officeart/2005/8/layout/orgChart1"/>
    <dgm:cxn modelId="{972C3EDF-4AAD-4BBD-BAFE-E70D3F0C5EBA}" type="presOf" srcId="{8B8C2046-8144-4108-B066-3FB900358F2E}" destId="{E7DEC17A-2B2D-4AA5-9050-9ADBC7982A00}" srcOrd="0" destOrd="0" presId="urn:microsoft.com/office/officeart/2005/8/layout/orgChart1"/>
    <dgm:cxn modelId="{C37DE6F6-C2A5-40CB-8AEE-0E503B8ACFD2}" srcId="{4B1541AF-10FE-40BB-A0F4-9664273D7DC7}" destId="{05EA5726-8129-4FC8-B5D0-D6B0A2AE6F80}" srcOrd="1" destOrd="0" parTransId="{E76637AB-8267-4CB4-8231-57B01C22C931}" sibTransId="{D78570DB-6856-43C1-B1CE-AF606F813814}"/>
    <dgm:cxn modelId="{8F50EDA2-BE3F-49C9-ADEE-93140AA2C441}" type="presParOf" srcId="{38BE8977-7A38-4D0F-B7EA-4BE0E60395D9}" destId="{EDAA8ADD-1491-48CE-872B-28931BD35F6A}" srcOrd="0" destOrd="0" presId="urn:microsoft.com/office/officeart/2005/8/layout/orgChart1"/>
    <dgm:cxn modelId="{3225EA83-D2D2-4636-98DB-4B3E87511ACF}" type="presParOf" srcId="{EDAA8ADD-1491-48CE-872B-28931BD35F6A}" destId="{C3E3B427-39F8-42F2-A3F4-45FA60BE1ABF}" srcOrd="0" destOrd="0" presId="urn:microsoft.com/office/officeart/2005/8/layout/orgChart1"/>
    <dgm:cxn modelId="{DFD8CCC0-2849-4D20-92EB-ADCBF853B7B9}" type="presParOf" srcId="{C3E3B427-39F8-42F2-A3F4-45FA60BE1ABF}" destId="{222AA513-DA5D-4838-A84A-2E9D4CF58FE3}" srcOrd="0" destOrd="0" presId="urn:microsoft.com/office/officeart/2005/8/layout/orgChart1"/>
    <dgm:cxn modelId="{C6E42C76-F1B0-4B51-ADE4-A89DA8BF3AFA}" type="presParOf" srcId="{C3E3B427-39F8-42F2-A3F4-45FA60BE1ABF}" destId="{676A4DE0-98EF-41FA-8CA2-6C2B85D51F2A}" srcOrd="1" destOrd="0" presId="urn:microsoft.com/office/officeart/2005/8/layout/orgChart1"/>
    <dgm:cxn modelId="{AE477F56-770E-4FD4-B444-553224820F5E}" type="presParOf" srcId="{EDAA8ADD-1491-48CE-872B-28931BD35F6A}" destId="{F3588C8C-1D3F-42AD-B0CA-2C09C98DB818}" srcOrd="1" destOrd="0" presId="urn:microsoft.com/office/officeart/2005/8/layout/orgChart1"/>
    <dgm:cxn modelId="{546CE3AF-A56D-4BD1-8F85-3522119DEDA6}" type="presParOf" srcId="{F3588C8C-1D3F-42AD-B0CA-2C09C98DB818}" destId="{4ADC5F6F-528B-4E57-BF6B-78B03986505E}" srcOrd="0" destOrd="0" presId="urn:microsoft.com/office/officeart/2005/8/layout/orgChart1"/>
    <dgm:cxn modelId="{48687D22-E3BD-4962-8475-3F658664B0C9}" type="presParOf" srcId="{F3588C8C-1D3F-42AD-B0CA-2C09C98DB818}" destId="{FCA98F62-1D0B-4910-934F-269352739436}" srcOrd="1" destOrd="0" presId="urn:microsoft.com/office/officeart/2005/8/layout/orgChart1"/>
    <dgm:cxn modelId="{A03BB868-5DC5-4C8C-9C3A-DEF577844DD8}" type="presParOf" srcId="{FCA98F62-1D0B-4910-934F-269352739436}" destId="{307793A9-08BC-4976-BEE0-80FEF94C04FC}" srcOrd="0" destOrd="0" presId="urn:microsoft.com/office/officeart/2005/8/layout/orgChart1"/>
    <dgm:cxn modelId="{A957200D-82C8-433D-A8C4-9434D7C13F70}" type="presParOf" srcId="{307793A9-08BC-4976-BEE0-80FEF94C04FC}" destId="{E7DEC17A-2B2D-4AA5-9050-9ADBC7982A00}" srcOrd="0" destOrd="0" presId="urn:microsoft.com/office/officeart/2005/8/layout/orgChart1"/>
    <dgm:cxn modelId="{C7D10DA4-4D06-437F-8F8D-5BDBA4768AA8}" type="presParOf" srcId="{307793A9-08BC-4976-BEE0-80FEF94C04FC}" destId="{1531D354-B1EE-493C-9941-3F3CE026491D}" srcOrd="1" destOrd="0" presId="urn:microsoft.com/office/officeart/2005/8/layout/orgChart1"/>
    <dgm:cxn modelId="{5D80E968-8F9D-4E64-9310-40110CE9A17A}" type="presParOf" srcId="{FCA98F62-1D0B-4910-934F-269352739436}" destId="{14BB02FE-23A1-4AA9-8FFA-24E7F5EFE016}" srcOrd="1" destOrd="0" presId="urn:microsoft.com/office/officeart/2005/8/layout/orgChart1"/>
    <dgm:cxn modelId="{DD45E2F5-2E11-4CF9-A66B-B78435B5FD2E}" type="presParOf" srcId="{14BB02FE-23A1-4AA9-8FFA-24E7F5EFE016}" destId="{9D3702FD-A05D-49C1-865A-EA9FD85C3D76}" srcOrd="0" destOrd="0" presId="urn:microsoft.com/office/officeart/2005/8/layout/orgChart1"/>
    <dgm:cxn modelId="{481C8A50-B7F2-4237-AD4F-56C23478180E}" type="presParOf" srcId="{14BB02FE-23A1-4AA9-8FFA-24E7F5EFE016}" destId="{7DC45523-26E9-43AE-B10F-DA42E6386569}" srcOrd="1" destOrd="0" presId="urn:microsoft.com/office/officeart/2005/8/layout/orgChart1"/>
    <dgm:cxn modelId="{97B4F711-ED64-4C32-B466-B37064FAAD55}" type="presParOf" srcId="{7DC45523-26E9-43AE-B10F-DA42E6386569}" destId="{01E748AA-23FD-4392-A3AC-7577974C6AE2}" srcOrd="0" destOrd="0" presId="urn:microsoft.com/office/officeart/2005/8/layout/orgChart1"/>
    <dgm:cxn modelId="{DB6B219C-56D5-4180-8E87-808ED67A9FAD}" type="presParOf" srcId="{01E748AA-23FD-4392-A3AC-7577974C6AE2}" destId="{5410F04C-7BBF-4293-9573-BC63FE203B88}" srcOrd="0" destOrd="0" presId="urn:microsoft.com/office/officeart/2005/8/layout/orgChart1"/>
    <dgm:cxn modelId="{635C248F-4592-4FB5-94F8-ECA0A28DA916}" type="presParOf" srcId="{01E748AA-23FD-4392-A3AC-7577974C6AE2}" destId="{22D79565-5B97-4C67-B1F1-BE5F582A63DE}" srcOrd="1" destOrd="0" presId="urn:microsoft.com/office/officeart/2005/8/layout/orgChart1"/>
    <dgm:cxn modelId="{53787C85-12A6-4BF5-90B5-72DDAC815BC4}" type="presParOf" srcId="{7DC45523-26E9-43AE-B10F-DA42E6386569}" destId="{6A9E5669-BEE2-4271-ABE5-5989B8BDD294}" srcOrd="1" destOrd="0" presId="urn:microsoft.com/office/officeart/2005/8/layout/orgChart1"/>
    <dgm:cxn modelId="{C70036A0-505C-42C4-936D-11425F753CF3}" type="presParOf" srcId="{7DC45523-26E9-43AE-B10F-DA42E6386569}" destId="{97516843-9430-46E6-ADEA-D5F8234DB569}" srcOrd="2" destOrd="0" presId="urn:microsoft.com/office/officeart/2005/8/layout/orgChart1"/>
    <dgm:cxn modelId="{CE529592-5C4F-45B8-B811-0C550997ECD6}" type="presParOf" srcId="{14BB02FE-23A1-4AA9-8FFA-24E7F5EFE016}" destId="{A07457E5-4A5A-4907-9289-94E4DF9E5D9E}" srcOrd="2" destOrd="0" presId="urn:microsoft.com/office/officeart/2005/8/layout/orgChart1"/>
    <dgm:cxn modelId="{4AB44B30-6BBD-4E8F-875C-9F69AA6A03FF}" type="presParOf" srcId="{14BB02FE-23A1-4AA9-8FFA-24E7F5EFE016}" destId="{A66E91A8-79A3-4DBB-9719-A3998DEC24FC}" srcOrd="3" destOrd="0" presId="urn:microsoft.com/office/officeart/2005/8/layout/orgChart1"/>
    <dgm:cxn modelId="{4802E4D1-BBB9-4274-B8F4-2D79AC677326}" type="presParOf" srcId="{A66E91A8-79A3-4DBB-9719-A3998DEC24FC}" destId="{C3C95B52-7FDC-4FD8-8A4A-C638A2A06AF1}" srcOrd="0" destOrd="0" presId="urn:microsoft.com/office/officeart/2005/8/layout/orgChart1"/>
    <dgm:cxn modelId="{4F5CFECF-A156-4658-A34B-BECD453CA7B7}" type="presParOf" srcId="{C3C95B52-7FDC-4FD8-8A4A-C638A2A06AF1}" destId="{11EE27A6-0161-4C63-8629-EAFC6521C64B}" srcOrd="0" destOrd="0" presId="urn:microsoft.com/office/officeart/2005/8/layout/orgChart1"/>
    <dgm:cxn modelId="{FD91EDD9-D368-41F3-A013-D60198406D0B}" type="presParOf" srcId="{C3C95B52-7FDC-4FD8-8A4A-C638A2A06AF1}" destId="{37FC171D-FEBA-485D-8F90-61EF923E67E0}" srcOrd="1" destOrd="0" presId="urn:microsoft.com/office/officeart/2005/8/layout/orgChart1"/>
    <dgm:cxn modelId="{B7956995-0F69-467E-A96F-2061750AE159}" type="presParOf" srcId="{A66E91A8-79A3-4DBB-9719-A3998DEC24FC}" destId="{DEEEEA70-9E70-480D-B23C-9A60ACE2BBFF}" srcOrd="1" destOrd="0" presId="urn:microsoft.com/office/officeart/2005/8/layout/orgChart1"/>
    <dgm:cxn modelId="{817C5679-AB8B-48CB-88F2-ED3829D49D48}" type="presParOf" srcId="{A66E91A8-79A3-4DBB-9719-A3998DEC24FC}" destId="{9D502EA9-0F36-4A61-97D0-0DC7869975C0}" srcOrd="2" destOrd="0" presId="urn:microsoft.com/office/officeart/2005/8/layout/orgChart1"/>
    <dgm:cxn modelId="{2997941D-0640-435A-8560-05433AA5493C}" type="presParOf" srcId="{14BB02FE-23A1-4AA9-8FFA-24E7F5EFE016}" destId="{EAF54F6A-501C-42FD-A878-892C906D8A10}" srcOrd="4" destOrd="0" presId="urn:microsoft.com/office/officeart/2005/8/layout/orgChart1"/>
    <dgm:cxn modelId="{3EA66F4D-01C0-4CF9-B4F2-96BAC13AFD80}" type="presParOf" srcId="{14BB02FE-23A1-4AA9-8FFA-24E7F5EFE016}" destId="{C95AAA58-F6EE-4644-BBAD-542EB911C6CE}" srcOrd="5" destOrd="0" presId="urn:microsoft.com/office/officeart/2005/8/layout/orgChart1"/>
    <dgm:cxn modelId="{1509C342-2250-47DC-9FFD-44E1AE9D531C}" type="presParOf" srcId="{C95AAA58-F6EE-4644-BBAD-542EB911C6CE}" destId="{824BFF7B-6CA5-41A6-9886-6EA7D82F5AC4}" srcOrd="0" destOrd="0" presId="urn:microsoft.com/office/officeart/2005/8/layout/orgChart1"/>
    <dgm:cxn modelId="{48A07EAA-6380-4864-A7E2-E158E61D6C45}" type="presParOf" srcId="{824BFF7B-6CA5-41A6-9886-6EA7D82F5AC4}" destId="{C464E8E1-0E5F-42BF-866C-342FEEE9599C}" srcOrd="0" destOrd="0" presId="urn:microsoft.com/office/officeart/2005/8/layout/orgChart1"/>
    <dgm:cxn modelId="{7E2B0086-EDFC-4A72-AB2A-1638AD90B119}" type="presParOf" srcId="{824BFF7B-6CA5-41A6-9886-6EA7D82F5AC4}" destId="{C5ADDA67-50AB-422F-8C0B-3EF5C48D7CF3}" srcOrd="1" destOrd="0" presId="urn:microsoft.com/office/officeart/2005/8/layout/orgChart1"/>
    <dgm:cxn modelId="{8D7FE200-5419-4221-A314-C9DB1BBB960E}" type="presParOf" srcId="{C95AAA58-F6EE-4644-BBAD-542EB911C6CE}" destId="{63FFF23D-CFB4-4CBC-911E-C5BABACAA37F}" srcOrd="1" destOrd="0" presId="urn:microsoft.com/office/officeart/2005/8/layout/orgChart1"/>
    <dgm:cxn modelId="{8FF2B38E-BD6C-40FF-AAA7-502500C29A19}" type="presParOf" srcId="{C95AAA58-F6EE-4644-BBAD-542EB911C6CE}" destId="{CE1EB3E0-49C2-4A9C-BD5C-3FCBA56B5793}" srcOrd="2" destOrd="0" presId="urn:microsoft.com/office/officeart/2005/8/layout/orgChart1"/>
    <dgm:cxn modelId="{3C6D42C8-13EA-4247-B268-464B71C1F6FE}" type="presParOf" srcId="{14BB02FE-23A1-4AA9-8FFA-24E7F5EFE016}" destId="{426C1D6A-190E-4AF2-9F81-9FA33D8FAB35}" srcOrd="6" destOrd="0" presId="urn:microsoft.com/office/officeart/2005/8/layout/orgChart1"/>
    <dgm:cxn modelId="{CC54F55D-9642-412D-82EE-8BE71CB147FD}" type="presParOf" srcId="{14BB02FE-23A1-4AA9-8FFA-24E7F5EFE016}" destId="{4ED012B0-BB17-4040-842A-7A9903807730}" srcOrd="7" destOrd="0" presId="urn:microsoft.com/office/officeart/2005/8/layout/orgChart1"/>
    <dgm:cxn modelId="{3BB82E8F-1425-4FD6-8CC2-1F92265561B4}" type="presParOf" srcId="{4ED012B0-BB17-4040-842A-7A9903807730}" destId="{948F0198-E097-47A9-BEC1-1E5C743532A5}" srcOrd="0" destOrd="0" presId="urn:microsoft.com/office/officeart/2005/8/layout/orgChart1"/>
    <dgm:cxn modelId="{52B9496F-16E3-4467-A410-4F3459D23E6D}" type="presParOf" srcId="{948F0198-E097-47A9-BEC1-1E5C743532A5}" destId="{82A43230-5778-41E3-B729-849D70EAD8C6}" srcOrd="0" destOrd="0" presId="urn:microsoft.com/office/officeart/2005/8/layout/orgChart1"/>
    <dgm:cxn modelId="{97742E4B-E7F5-4949-BC9E-22905CA8D0F4}" type="presParOf" srcId="{948F0198-E097-47A9-BEC1-1E5C743532A5}" destId="{18BC510F-EB13-4DD2-80F3-1E0C81B46A84}" srcOrd="1" destOrd="0" presId="urn:microsoft.com/office/officeart/2005/8/layout/orgChart1"/>
    <dgm:cxn modelId="{76722AD6-CC0A-4369-8CEF-4797D27C05AA}" type="presParOf" srcId="{4ED012B0-BB17-4040-842A-7A9903807730}" destId="{C2AF436A-CD9E-42AA-948F-4291D4738077}" srcOrd="1" destOrd="0" presId="urn:microsoft.com/office/officeart/2005/8/layout/orgChart1"/>
    <dgm:cxn modelId="{2E8149D2-CDA0-445C-BE25-AB3BACF8CB49}" type="presParOf" srcId="{4ED012B0-BB17-4040-842A-7A9903807730}" destId="{CAD57BEF-FD1D-46B7-8BB4-62E010470073}" srcOrd="2" destOrd="0" presId="urn:microsoft.com/office/officeart/2005/8/layout/orgChart1"/>
    <dgm:cxn modelId="{57A52394-9B81-42BF-BF79-F22DDA92223C}" type="presParOf" srcId="{14BB02FE-23A1-4AA9-8FFA-24E7F5EFE016}" destId="{658BF6C2-2628-465D-A6A3-C8BC3B7B61A7}" srcOrd="8" destOrd="0" presId="urn:microsoft.com/office/officeart/2005/8/layout/orgChart1"/>
    <dgm:cxn modelId="{3A5FBC84-4BE9-45F0-8EAE-B308BBCDCF90}" type="presParOf" srcId="{14BB02FE-23A1-4AA9-8FFA-24E7F5EFE016}" destId="{DE9231F5-6FF4-444A-8F56-CB0286ED9F55}" srcOrd="9" destOrd="0" presId="urn:microsoft.com/office/officeart/2005/8/layout/orgChart1"/>
    <dgm:cxn modelId="{8D35593D-C85A-4245-8C13-AF512DFFB7D8}" type="presParOf" srcId="{DE9231F5-6FF4-444A-8F56-CB0286ED9F55}" destId="{7D068327-44EF-49F2-BAA6-D1BED701BF4D}" srcOrd="0" destOrd="0" presId="urn:microsoft.com/office/officeart/2005/8/layout/orgChart1"/>
    <dgm:cxn modelId="{25109E51-3CA1-4E16-9D4D-9F7A1BFF7A86}" type="presParOf" srcId="{7D068327-44EF-49F2-BAA6-D1BED701BF4D}" destId="{451928C9-45EB-4859-96AB-5086CFE00390}" srcOrd="0" destOrd="0" presId="urn:microsoft.com/office/officeart/2005/8/layout/orgChart1"/>
    <dgm:cxn modelId="{E8EAC8BE-8162-4570-89B6-989275200259}" type="presParOf" srcId="{7D068327-44EF-49F2-BAA6-D1BED701BF4D}" destId="{DF962E38-12EC-479E-8781-C9F37B0DD95F}" srcOrd="1" destOrd="0" presId="urn:microsoft.com/office/officeart/2005/8/layout/orgChart1"/>
    <dgm:cxn modelId="{4D2A11C5-9E29-409B-8945-4D23601197A6}" type="presParOf" srcId="{DE9231F5-6FF4-444A-8F56-CB0286ED9F55}" destId="{3CE966DF-D1CD-4525-A4DC-2352154DFAF4}" srcOrd="1" destOrd="0" presId="urn:microsoft.com/office/officeart/2005/8/layout/orgChart1"/>
    <dgm:cxn modelId="{3D6C0713-3EF5-49AD-A991-2D1FA174660E}" type="presParOf" srcId="{DE9231F5-6FF4-444A-8F56-CB0286ED9F55}" destId="{47FF9968-4D98-47A9-A60F-EDC00CFA9720}" srcOrd="2" destOrd="0" presId="urn:microsoft.com/office/officeart/2005/8/layout/orgChart1"/>
    <dgm:cxn modelId="{38608760-49A1-438D-9DAE-B7338D9C4B48}" type="presParOf" srcId="{FCA98F62-1D0B-4910-934F-269352739436}" destId="{82A23D62-3B4F-4EDC-9B33-82E09FC6E862}" srcOrd="2" destOrd="0" presId="urn:microsoft.com/office/officeart/2005/8/layout/orgChart1"/>
    <dgm:cxn modelId="{07041E55-EC91-485E-9832-E382AB228EEE}" type="presParOf" srcId="{F3588C8C-1D3F-42AD-B0CA-2C09C98DB818}" destId="{AE7183B3-EF51-4385-8EB5-0A84A7481818}" srcOrd="2" destOrd="0" presId="urn:microsoft.com/office/officeart/2005/8/layout/orgChart1"/>
    <dgm:cxn modelId="{75A1A179-8B8E-48A1-AD44-B8266B22CF7C}" type="presParOf" srcId="{F3588C8C-1D3F-42AD-B0CA-2C09C98DB818}" destId="{1C36B50B-6545-47F9-BE34-CDC2CCD659EF}" srcOrd="3" destOrd="0" presId="urn:microsoft.com/office/officeart/2005/8/layout/orgChart1"/>
    <dgm:cxn modelId="{5A23632C-50D4-4E95-B358-B9DC246ACCAE}" type="presParOf" srcId="{1C36B50B-6545-47F9-BE34-CDC2CCD659EF}" destId="{2693A00C-C1E0-4A2E-A89C-57415EFF447D}" srcOrd="0" destOrd="0" presId="urn:microsoft.com/office/officeart/2005/8/layout/orgChart1"/>
    <dgm:cxn modelId="{81231E78-1C86-4545-8BDC-EEABA9AC4F80}" type="presParOf" srcId="{2693A00C-C1E0-4A2E-A89C-57415EFF447D}" destId="{5189A82F-902A-4F16-8B3B-CB3CCD3E2C45}" srcOrd="0" destOrd="0" presId="urn:microsoft.com/office/officeart/2005/8/layout/orgChart1"/>
    <dgm:cxn modelId="{5CA27639-4FCE-4624-88B9-D51BCB1D54EC}" type="presParOf" srcId="{2693A00C-C1E0-4A2E-A89C-57415EFF447D}" destId="{F7040CED-DDBB-45AB-881A-D18F20A1D36A}" srcOrd="1" destOrd="0" presId="urn:microsoft.com/office/officeart/2005/8/layout/orgChart1"/>
    <dgm:cxn modelId="{D280ECD4-6D7F-4255-B4EC-EA4C50DC5F2C}" type="presParOf" srcId="{1C36B50B-6545-47F9-BE34-CDC2CCD659EF}" destId="{4900AF1C-8FF4-4A1F-90A5-14E94795A840}" srcOrd="1" destOrd="0" presId="urn:microsoft.com/office/officeart/2005/8/layout/orgChart1"/>
    <dgm:cxn modelId="{A134EF99-E43B-4D0A-BA99-FCF418370D04}" type="presParOf" srcId="{4900AF1C-8FF4-4A1F-90A5-14E94795A840}" destId="{E1798287-71A8-427D-993A-D3F3DF7F6F74}" srcOrd="0" destOrd="0" presId="urn:microsoft.com/office/officeart/2005/8/layout/orgChart1"/>
    <dgm:cxn modelId="{CD8B4880-7C3F-4D8C-9450-B02B6876886A}" type="presParOf" srcId="{4900AF1C-8FF4-4A1F-90A5-14E94795A840}" destId="{91E05984-9A73-418F-8BD0-EFBCCA9E8840}" srcOrd="1" destOrd="0" presId="urn:microsoft.com/office/officeart/2005/8/layout/orgChart1"/>
    <dgm:cxn modelId="{59DA9B99-9AA1-4899-97BC-7BD589CFC225}" type="presParOf" srcId="{91E05984-9A73-418F-8BD0-EFBCCA9E8840}" destId="{ED504123-D782-4F75-A727-5CD15BB3595F}" srcOrd="0" destOrd="0" presId="urn:microsoft.com/office/officeart/2005/8/layout/orgChart1"/>
    <dgm:cxn modelId="{F4D2EFD0-707F-41A1-A4A5-FFE6E104A084}" type="presParOf" srcId="{ED504123-D782-4F75-A727-5CD15BB3595F}" destId="{9E8A14F0-1C56-4DA9-93F9-383F17890972}" srcOrd="0" destOrd="0" presId="urn:microsoft.com/office/officeart/2005/8/layout/orgChart1"/>
    <dgm:cxn modelId="{10A3F333-683A-44F1-B99D-38270280E7EE}" type="presParOf" srcId="{ED504123-D782-4F75-A727-5CD15BB3595F}" destId="{5E92B07C-32DD-48F7-ACB4-775CC07D8AD1}" srcOrd="1" destOrd="0" presId="urn:microsoft.com/office/officeart/2005/8/layout/orgChart1"/>
    <dgm:cxn modelId="{5321E5AC-565F-4801-991A-C3DED7811AC4}" type="presParOf" srcId="{91E05984-9A73-418F-8BD0-EFBCCA9E8840}" destId="{8AB41A02-1498-4450-9E94-7A43B5E36A4C}" srcOrd="1" destOrd="0" presId="urn:microsoft.com/office/officeart/2005/8/layout/orgChart1"/>
    <dgm:cxn modelId="{82C53F96-179D-4DA2-8321-556414ECF948}" type="presParOf" srcId="{91E05984-9A73-418F-8BD0-EFBCCA9E8840}" destId="{ED460619-9C7A-4ABE-91B8-5C63B225C594}" srcOrd="2" destOrd="0" presId="urn:microsoft.com/office/officeart/2005/8/layout/orgChart1"/>
    <dgm:cxn modelId="{9F169F72-7AD7-48DE-A6CC-EE095926AD9E}" type="presParOf" srcId="{4900AF1C-8FF4-4A1F-90A5-14E94795A840}" destId="{FE432390-0EBE-44DF-BD67-E2F8416D893C}" srcOrd="2" destOrd="0" presId="urn:microsoft.com/office/officeart/2005/8/layout/orgChart1"/>
    <dgm:cxn modelId="{3EA7C08A-553E-49F8-9E3F-145970F09116}" type="presParOf" srcId="{4900AF1C-8FF4-4A1F-90A5-14E94795A840}" destId="{3CEA1AEB-6EC2-45AA-BE10-BF82D483E968}" srcOrd="3" destOrd="0" presId="urn:microsoft.com/office/officeart/2005/8/layout/orgChart1"/>
    <dgm:cxn modelId="{CB4F3D15-29C7-4590-A7F0-94946884BC09}" type="presParOf" srcId="{3CEA1AEB-6EC2-45AA-BE10-BF82D483E968}" destId="{A4D005EC-8BD6-45B8-A527-B4343FC39884}" srcOrd="0" destOrd="0" presId="urn:microsoft.com/office/officeart/2005/8/layout/orgChart1"/>
    <dgm:cxn modelId="{4BCA6362-5FBC-45D5-96B0-3CACFD5F5E75}" type="presParOf" srcId="{A4D005EC-8BD6-45B8-A527-B4343FC39884}" destId="{C2CC4B44-EE31-4359-A012-4012E52253DF}" srcOrd="0" destOrd="0" presId="urn:microsoft.com/office/officeart/2005/8/layout/orgChart1"/>
    <dgm:cxn modelId="{6380924F-8B8A-4389-98A1-92AD2802548A}" type="presParOf" srcId="{A4D005EC-8BD6-45B8-A527-B4343FC39884}" destId="{43885A90-D424-4B21-A2AD-0E1D5175B91F}" srcOrd="1" destOrd="0" presId="urn:microsoft.com/office/officeart/2005/8/layout/orgChart1"/>
    <dgm:cxn modelId="{C40B62E9-2BD7-4B47-804B-06F724FFF559}" type="presParOf" srcId="{3CEA1AEB-6EC2-45AA-BE10-BF82D483E968}" destId="{ED3CCC2F-898D-437C-ABAF-C82AEFAEF981}" srcOrd="1" destOrd="0" presId="urn:microsoft.com/office/officeart/2005/8/layout/orgChart1"/>
    <dgm:cxn modelId="{83E9ECE5-D2FA-4D2B-8F6C-8DD080B0D21C}" type="presParOf" srcId="{3CEA1AEB-6EC2-45AA-BE10-BF82D483E968}" destId="{8D0394CE-FD0A-42A6-8C0C-A752A29D5A79}" srcOrd="2" destOrd="0" presId="urn:microsoft.com/office/officeart/2005/8/layout/orgChart1"/>
    <dgm:cxn modelId="{C30F047D-6F7F-4346-8AF6-9F860FE8F0B1}" type="presParOf" srcId="{1C36B50B-6545-47F9-BE34-CDC2CCD659EF}" destId="{FEAF6889-E403-48B0-8DEE-E9D61803ABD7}" srcOrd="2" destOrd="0" presId="urn:microsoft.com/office/officeart/2005/8/layout/orgChart1"/>
    <dgm:cxn modelId="{59E6D3CF-FD21-41C2-A5C1-C42B3A84B22B}" type="presParOf" srcId="{EDAA8ADD-1491-48CE-872B-28931BD35F6A}" destId="{7DFEE1F0-E481-417E-9607-A8137AEAC32A}"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E432390-0EBE-44DF-BD67-E2F8416D893C}">
      <dsp:nvSpPr>
        <dsp:cNvPr id="0" name=""/>
        <dsp:cNvSpPr/>
      </dsp:nvSpPr>
      <dsp:spPr>
        <a:xfrm>
          <a:off x="2752952" y="800979"/>
          <a:ext cx="99248" cy="774138"/>
        </a:xfrm>
        <a:custGeom>
          <a:avLst/>
          <a:gdLst/>
          <a:ahLst/>
          <a:cxnLst/>
          <a:rect l="0" t="0" r="0" b="0"/>
          <a:pathLst>
            <a:path>
              <a:moveTo>
                <a:pt x="0" y="0"/>
              </a:moveTo>
              <a:lnTo>
                <a:pt x="0" y="774138"/>
              </a:lnTo>
              <a:lnTo>
                <a:pt x="99248" y="77413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798287-71A8-427D-993A-D3F3DF7F6F74}">
      <dsp:nvSpPr>
        <dsp:cNvPr id="0" name=""/>
        <dsp:cNvSpPr/>
      </dsp:nvSpPr>
      <dsp:spPr>
        <a:xfrm>
          <a:off x="2752952" y="800979"/>
          <a:ext cx="99248" cy="304361"/>
        </a:xfrm>
        <a:custGeom>
          <a:avLst/>
          <a:gdLst/>
          <a:ahLst/>
          <a:cxnLst/>
          <a:rect l="0" t="0" r="0" b="0"/>
          <a:pathLst>
            <a:path>
              <a:moveTo>
                <a:pt x="0" y="0"/>
              </a:moveTo>
              <a:lnTo>
                <a:pt x="0" y="304361"/>
              </a:lnTo>
              <a:lnTo>
                <a:pt x="99248" y="3043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7183B3-EF51-4385-8EB5-0A84A7481818}">
      <dsp:nvSpPr>
        <dsp:cNvPr id="0" name=""/>
        <dsp:cNvSpPr/>
      </dsp:nvSpPr>
      <dsp:spPr>
        <a:xfrm>
          <a:off x="2617312" y="331203"/>
          <a:ext cx="400302" cy="138947"/>
        </a:xfrm>
        <a:custGeom>
          <a:avLst/>
          <a:gdLst/>
          <a:ahLst/>
          <a:cxnLst/>
          <a:rect l="0" t="0" r="0" b="0"/>
          <a:pathLst>
            <a:path>
              <a:moveTo>
                <a:pt x="0" y="0"/>
              </a:moveTo>
              <a:lnTo>
                <a:pt x="0" y="69473"/>
              </a:lnTo>
              <a:lnTo>
                <a:pt x="400302" y="69473"/>
              </a:lnTo>
              <a:lnTo>
                <a:pt x="400302" y="13894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58BF6C2-2628-465D-A6A3-C8BC3B7B61A7}">
      <dsp:nvSpPr>
        <dsp:cNvPr id="0" name=""/>
        <dsp:cNvSpPr/>
      </dsp:nvSpPr>
      <dsp:spPr>
        <a:xfrm>
          <a:off x="1952348" y="800979"/>
          <a:ext cx="99248" cy="2183466"/>
        </a:xfrm>
        <a:custGeom>
          <a:avLst/>
          <a:gdLst/>
          <a:ahLst/>
          <a:cxnLst/>
          <a:rect l="0" t="0" r="0" b="0"/>
          <a:pathLst>
            <a:path>
              <a:moveTo>
                <a:pt x="0" y="0"/>
              </a:moveTo>
              <a:lnTo>
                <a:pt x="0" y="2183466"/>
              </a:lnTo>
              <a:lnTo>
                <a:pt x="99248" y="218346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26C1D6A-190E-4AF2-9F81-9FA33D8FAB35}">
      <dsp:nvSpPr>
        <dsp:cNvPr id="0" name=""/>
        <dsp:cNvSpPr/>
      </dsp:nvSpPr>
      <dsp:spPr>
        <a:xfrm>
          <a:off x="1952348" y="800979"/>
          <a:ext cx="99248" cy="1713690"/>
        </a:xfrm>
        <a:custGeom>
          <a:avLst/>
          <a:gdLst/>
          <a:ahLst/>
          <a:cxnLst/>
          <a:rect l="0" t="0" r="0" b="0"/>
          <a:pathLst>
            <a:path>
              <a:moveTo>
                <a:pt x="0" y="0"/>
              </a:moveTo>
              <a:lnTo>
                <a:pt x="0" y="1713690"/>
              </a:lnTo>
              <a:lnTo>
                <a:pt x="99248" y="171369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AF54F6A-501C-42FD-A878-892C906D8A10}">
      <dsp:nvSpPr>
        <dsp:cNvPr id="0" name=""/>
        <dsp:cNvSpPr/>
      </dsp:nvSpPr>
      <dsp:spPr>
        <a:xfrm>
          <a:off x="1952348" y="800979"/>
          <a:ext cx="99248" cy="1243914"/>
        </a:xfrm>
        <a:custGeom>
          <a:avLst/>
          <a:gdLst/>
          <a:ahLst/>
          <a:cxnLst/>
          <a:rect l="0" t="0" r="0" b="0"/>
          <a:pathLst>
            <a:path>
              <a:moveTo>
                <a:pt x="0" y="0"/>
              </a:moveTo>
              <a:lnTo>
                <a:pt x="0" y="1243914"/>
              </a:lnTo>
              <a:lnTo>
                <a:pt x="99248" y="12439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7457E5-4A5A-4907-9289-94E4DF9E5D9E}">
      <dsp:nvSpPr>
        <dsp:cNvPr id="0" name=""/>
        <dsp:cNvSpPr/>
      </dsp:nvSpPr>
      <dsp:spPr>
        <a:xfrm>
          <a:off x="1952348" y="800979"/>
          <a:ext cx="99248" cy="774138"/>
        </a:xfrm>
        <a:custGeom>
          <a:avLst/>
          <a:gdLst/>
          <a:ahLst/>
          <a:cxnLst/>
          <a:rect l="0" t="0" r="0" b="0"/>
          <a:pathLst>
            <a:path>
              <a:moveTo>
                <a:pt x="0" y="0"/>
              </a:moveTo>
              <a:lnTo>
                <a:pt x="0" y="774138"/>
              </a:lnTo>
              <a:lnTo>
                <a:pt x="99248" y="77413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D3702FD-A05D-49C1-865A-EA9FD85C3D76}">
      <dsp:nvSpPr>
        <dsp:cNvPr id="0" name=""/>
        <dsp:cNvSpPr/>
      </dsp:nvSpPr>
      <dsp:spPr>
        <a:xfrm>
          <a:off x="1952348" y="800979"/>
          <a:ext cx="99248" cy="304361"/>
        </a:xfrm>
        <a:custGeom>
          <a:avLst/>
          <a:gdLst/>
          <a:ahLst/>
          <a:cxnLst/>
          <a:rect l="0" t="0" r="0" b="0"/>
          <a:pathLst>
            <a:path>
              <a:moveTo>
                <a:pt x="0" y="0"/>
              </a:moveTo>
              <a:lnTo>
                <a:pt x="0" y="304361"/>
              </a:lnTo>
              <a:lnTo>
                <a:pt x="99248" y="3043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ADC5F6F-528B-4E57-BF6B-78B03986505E}">
      <dsp:nvSpPr>
        <dsp:cNvPr id="0" name=""/>
        <dsp:cNvSpPr/>
      </dsp:nvSpPr>
      <dsp:spPr>
        <a:xfrm>
          <a:off x="2217010" y="331203"/>
          <a:ext cx="400302" cy="138947"/>
        </a:xfrm>
        <a:custGeom>
          <a:avLst/>
          <a:gdLst/>
          <a:ahLst/>
          <a:cxnLst/>
          <a:rect l="0" t="0" r="0" b="0"/>
          <a:pathLst>
            <a:path>
              <a:moveTo>
                <a:pt x="400302" y="0"/>
              </a:moveTo>
              <a:lnTo>
                <a:pt x="400302" y="69473"/>
              </a:lnTo>
              <a:lnTo>
                <a:pt x="0" y="69473"/>
              </a:lnTo>
              <a:lnTo>
                <a:pt x="0" y="13894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22AA513-DA5D-4838-A84A-2E9D4CF58FE3}">
      <dsp:nvSpPr>
        <dsp:cNvPr id="0" name=""/>
        <dsp:cNvSpPr/>
      </dsp:nvSpPr>
      <dsp:spPr>
        <a:xfrm>
          <a:off x="2286484" y="375"/>
          <a:ext cx="661656" cy="33082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pt-BR" sz="700" kern="1200"/>
            <a:t>Project System</a:t>
          </a:r>
          <a:endParaRPr lang="en-US" sz="700" kern="1200"/>
        </a:p>
      </dsp:txBody>
      <dsp:txXfrm>
        <a:off x="2286484" y="375"/>
        <a:ext cx="661656" cy="330828"/>
      </dsp:txXfrm>
    </dsp:sp>
    <dsp:sp modelId="{E7DEC17A-2B2D-4AA5-9050-9ADBC7982A00}">
      <dsp:nvSpPr>
        <dsp:cNvPr id="0" name=""/>
        <dsp:cNvSpPr/>
      </dsp:nvSpPr>
      <dsp:spPr>
        <a:xfrm>
          <a:off x="1886182" y="470151"/>
          <a:ext cx="661656" cy="33082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pt-BR" sz="700" kern="1200"/>
            <a:t>Website</a:t>
          </a:r>
        </a:p>
      </dsp:txBody>
      <dsp:txXfrm>
        <a:off x="1886182" y="470151"/>
        <a:ext cx="661656" cy="330828"/>
      </dsp:txXfrm>
    </dsp:sp>
    <dsp:sp modelId="{5410F04C-7BBF-4293-9573-BC63FE203B88}">
      <dsp:nvSpPr>
        <dsp:cNvPr id="0" name=""/>
        <dsp:cNvSpPr/>
      </dsp:nvSpPr>
      <dsp:spPr>
        <a:xfrm>
          <a:off x="2051596" y="939927"/>
          <a:ext cx="661656" cy="33082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Study PHP, HTML and CSS</a:t>
          </a:r>
          <a:endParaRPr lang="pt-BR" sz="700" kern="1200"/>
        </a:p>
      </dsp:txBody>
      <dsp:txXfrm>
        <a:off x="2051596" y="939927"/>
        <a:ext cx="661656" cy="330828"/>
      </dsp:txXfrm>
    </dsp:sp>
    <dsp:sp modelId="{11EE27A6-0161-4C63-8629-EAFC6521C64B}">
      <dsp:nvSpPr>
        <dsp:cNvPr id="0" name=""/>
        <dsp:cNvSpPr/>
      </dsp:nvSpPr>
      <dsp:spPr>
        <a:xfrm>
          <a:off x="2051596" y="1409703"/>
          <a:ext cx="661656" cy="33082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pt-BR" sz="700" kern="1200"/>
            <a:t>Implement database</a:t>
          </a:r>
        </a:p>
      </dsp:txBody>
      <dsp:txXfrm>
        <a:off x="2051596" y="1409703"/>
        <a:ext cx="661656" cy="330828"/>
      </dsp:txXfrm>
    </dsp:sp>
    <dsp:sp modelId="{C464E8E1-0E5F-42BF-866C-342FEEE9599C}">
      <dsp:nvSpPr>
        <dsp:cNvPr id="0" name=""/>
        <dsp:cNvSpPr/>
      </dsp:nvSpPr>
      <dsp:spPr>
        <a:xfrm>
          <a:off x="2051596" y="1879479"/>
          <a:ext cx="661656" cy="33082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pt-BR" sz="700" kern="1200"/>
            <a:t>Implement website</a:t>
          </a:r>
        </a:p>
      </dsp:txBody>
      <dsp:txXfrm>
        <a:off x="2051596" y="1879479"/>
        <a:ext cx="661656" cy="330828"/>
      </dsp:txXfrm>
    </dsp:sp>
    <dsp:sp modelId="{82A43230-5778-41E3-B729-849D70EAD8C6}">
      <dsp:nvSpPr>
        <dsp:cNvPr id="0" name=""/>
        <dsp:cNvSpPr/>
      </dsp:nvSpPr>
      <dsp:spPr>
        <a:xfrm>
          <a:off x="2051596" y="2349255"/>
          <a:ext cx="661656" cy="33082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Implement transactions of Loyalty Points</a:t>
          </a:r>
          <a:endParaRPr lang="pt-BR" sz="700" kern="1200"/>
        </a:p>
      </dsp:txBody>
      <dsp:txXfrm>
        <a:off x="2051596" y="2349255"/>
        <a:ext cx="661656" cy="330828"/>
      </dsp:txXfrm>
    </dsp:sp>
    <dsp:sp modelId="{451928C9-45EB-4859-96AB-5086CFE00390}">
      <dsp:nvSpPr>
        <dsp:cNvPr id="0" name=""/>
        <dsp:cNvSpPr/>
      </dsp:nvSpPr>
      <dsp:spPr>
        <a:xfrm>
          <a:off x="2051596" y="2819031"/>
          <a:ext cx="661656" cy="33082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pt-BR" sz="700" kern="1200"/>
            <a:t>Tests</a:t>
          </a:r>
        </a:p>
      </dsp:txBody>
      <dsp:txXfrm>
        <a:off x="2051596" y="2819031"/>
        <a:ext cx="661656" cy="330828"/>
      </dsp:txXfrm>
    </dsp:sp>
    <dsp:sp modelId="{5189A82F-902A-4F16-8B3B-CB3CCD3E2C45}">
      <dsp:nvSpPr>
        <dsp:cNvPr id="0" name=""/>
        <dsp:cNvSpPr/>
      </dsp:nvSpPr>
      <dsp:spPr>
        <a:xfrm>
          <a:off x="2686786" y="470151"/>
          <a:ext cx="661656" cy="33082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pt-BR" sz="700" kern="1200"/>
            <a:t>Communication with physical Store</a:t>
          </a:r>
        </a:p>
      </dsp:txBody>
      <dsp:txXfrm>
        <a:off x="2686786" y="470151"/>
        <a:ext cx="661656" cy="330828"/>
      </dsp:txXfrm>
    </dsp:sp>
    <dsp:sp modelId="{9E8A14F0-1C56-4DA9-93F9-383F17890972}">
      <dsp:nvSpPr>
        <dsp:cNvPr id="0" name=""/>
        <dsp:cNvSpPr/>
      </dsp:nvSpPr>
      <dsp:spPr>
        <a:xfrm>
          <a:off x="2852200" y="939927"/>
          <a:ext cx="661656" cy="33082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pt-BR" sz="700" kern="1200"/>
            <a:t>Link two systems</a:t>
          </a:r>
        </a:p>
      </dsp:txBody>
      <dsp:txXfrm>
        <a:off x="2852200" y="939927"/>
        <a:ext cx="661656" cy="330828"/>
      </dsp:txXfrm>
    </dsp:sp>
    <dsp:sp modelId="{C2CC4B44-EE31-4359-A012-4012E52253DF}">
      <dsp:nvSpPr>
        <dsp:cNvPr id="0" name=""/>
        <dsp:cNvSpPr/>
      </dsp:nvSpPr>
      <dsp:spPr>
        <a:xfrm>
          <a:off x="2852200" y="1409703"/>
          <a:ext cx="661656" cy="33082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pt-BR" sz="700" kern="1200"/>
            <a:t>Tests</a:t>
          </a:r>
        </a:p>
      </dsp:txBody>
      <dsp:txXfrm>
        <a:off x="2852200" y="1409703"/>
        <a:ext cx="661656" cy="33082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Business Set Blue">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FormTemplates xmlns="http://schemas.microsoft.com/sharepoint/v3/contenttype/forms">
  <Display>DocumentLibraryForm</Display>
  <Edit>AssetEditForm</Edit>
  <New>DocumentLibraryForm</New>
</FormTemplates>
</file>

<file path=customXml/item2.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1FBD1A1-449C-4EBE-BCFF-5A2F45398A1C}">
  <ds:schemaRefs>
    <ds:schemaRef ds:uri="http://schemas.microsoft.com/sharepoint/v3/contenttype/forms"/>
  </ds:schemaRefs>
</ds:datastoreItem>
</file>

<file path=customXml/itemProps2.xml><?xml version="1.0" encoding="utf-8"?>
<ds:datastoreItem xmlns:ds="http://schemas.openxmlformats.org/officeDocument/2006/customXml" ds:itemID="{47E18979-C756-43FD-9D2A-15203E6A502A}">
  <ds:schemaRefs>
    <ds:schemaRef ds:uri="http://schemas.microsoft.com/pics"/>
  </ds:schemaRefs>
</ds:datastoreItem>
</file>

<file path=customXml/itemProps3.xml><?xml version="1.0" encoding="utf-8"?>
<ds:datastoreItem xmlns:ds="http://schemas.openxmlformats.org/officeDocument/2006/customXml" ds:itemID="{7B128B20-6FF0-415E-9D68-63FE6C942E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Relatório de progresso do projeto.dotx</Template>
  <TotalTime>76</TotalTime>
  <Pages>3</Pages>
  <Words>304</Words>
  <Characters>1645</Characters>
  <Application>Microsoft Office Word</Application>
  <DocSecurity>0</DocSecurity>
  <Lines>13</Lines>
  <Paragraphs>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Carolina Eufrasio</dc:creator>
  <cp:keywords/>
  <cp:lastModifiedBy>robertson lima</cp:lastModifiedBy>
  <cp:revision>8</cp:revision>
  <dcterms:created xsi:type="dcterms:W3CDTF">2016-02-26T16:03:00Z</dcterms:created>
  <dcterms:modified xsi:type="dcterms:W3CDTF">2016-02-28T15:20:00Z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TC027909449991</vt:lpwstr>
  </property>
</Properties>
</file>